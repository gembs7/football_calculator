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BD9C2" w14:textId="01E5A628" w:rsidR="00D077E9" w:rsidRDefault="00CC7D65" w:rsidP="00D70D02">
      <w:r>
        <w:rPr>
          <w:noProof/>
        </w:rPr>
        <w:drawing>
          <wp:anchor distT="0" distB="0" distL="114300" distR="114300" simplePos="0" relativeHeight="251657215" behindDoc="0" locked="0" layoutInCell="1" allowOverlap="1" wp14:anchorId="71FC8D20" wp14:editId="14D3FC06">
            <wp:simplePos x="0" y="0"/>
            <wp:positionH relativeFrom="margin">
              <wp:posOffset>3901440</wp:posOffset>
            </wp:positionH>
            <wp:positionV relativeFrom="paragraph">
              <wp:posOffset>-813435</wp:posOffset>
            </wp:positionV>
            <wp:extent cx="2978150" cy="6448538"/>
            <wp:effectExtent l="0" t="0" r="0" b="9525"/>
            <wp:wrapNone/>
            <wp:docPr id="448538910" name="Picture 3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38910" name="Picture 3" descr="A person in a suit and ti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64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E9">
        <w:rPr>
          <w:noProof/>
        </w:rPr>
        <w:drawing>
          <wp:anchor distT="0" distB="0" distL="114300" distR="114300" simplePos="0" relativeHeight="251658240" behindDoc="1" locked="0" layoutInCell="1" allowOverlap="1" wp14:anchorId="0B421F9C" wp14:editId="594704D9">
            <wp:simplePos x="0" y="0"/>
            <wp:positionH relativeFrom="column">
              <wp:posOffset>-754380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treet view with city buildings, market and street sing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E864D84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9DDC357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B54DA15" wp14:editId="213F17FF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3A73E8" w14:textId="2F36B363" w:rsidR="00D077E9" w:rsidRPr="00D86945" w:rsidRDefault="00451C47" w:rsidP="00D077E9">
                                  <w:pPr>
                                    <w:pStyle w:val="Title"/>
                                  </w:pPr>
                                  <w:r>
                                    <w:t>ZEST REPORT</w:t>
                                  </w:r>
                                </w:p>
                                <w:p w14:paraId="607D72AE" w14:textId="394EF914" w:rsidR="00D077E9" w:rsidRPr="00D86945" w:rsidRDefault="00D077E9" w:rsidP="00D077E9">
                                  <w:pPr>
                                    <w:pStyle w:val="Title"/>
                                    <w:spacing w:after="0"/>
                                  </w:pPr>
                                  <w:r w:rsidRPr="00D86945">
                                    <w:t>20</w:t>
                                  </w:r>
                                  <w:r w:rsidR="00451C47"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B54DA1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" filled="f" stroked="f" strokeweight=".5pt">
                      <v:textbox>
                        <w:txbxContent>
                          <w:p w14:paraId="5F3A73E8" w14:textId="2F36B363" w:rsidR="00D077E9" w:rsidRPr="00D86945" w:rsidRDefault="00451C47" w:rsidP="00D077E9">
                            <w:pPr>
                              <w:pStyle w:val="Title"/>
                            </w:pPr>
                            <w:r>
                              <w:t>ZEST REPORT</w:t>
                            </w:r>
                          </w:p>
                          <w:p w14:paraId="607D72AE" w14:textId="394EF914" w:rsidR="00D077E9" w:rsidRPr="00D86945" w:rsidRDefault="00D077E9" w:rsidP="00D077E9">
                            <w:pPr>
                              <w:pStyle w:val="Title"/>
                              <w:spacing w:after="0"/>
                            </w:pPr>
                            <w:r w:rsidRPr="00D86945">
                              <w:t>20</w:t>
                            </w:r>
                            <w:r w:rsidR="00451C47">
                              <w:t>23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B9BAE9C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C885D3E" wp14:editId="666DD190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3620A4F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34BD6FDE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158BFA8" w14:textId="1712A197" w:rsidR="00D077E9" w:rsidRDefault="00CC7D65" w:rsidP="00D077E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3EB536A" wp14:editId="3872DE34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588645</wp:posOffset>
                  </wp:positionV>
                  <wp:extent cx="3114357" cy="1744980"/>
                  <wp:effectExtent l="0" t="0" r="0" b="7620"/>
                  <wp:wrapNone/>
                  <wp:docPr id="1263424216" name="Picture 1" descr="A logo of a foot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424216" name="Picture 1" descr="A logo of a footbal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357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5710315E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CD3D88703CAB473E8E3601C54338DED3"/>
              </w:placeholder>
              <w15:appearance w15:val="hidden"/>
            </w:sdtPr>
            <w:sdtContent>
              <w:p w14:paraId="62795756" w14:textId="5A7C8753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7C6F57">
                  <w:rPr>
                    <w:rStyle w:val="SubtitleChar"/>
                    <w:b w:val="0"/>
                    <w:noProof/>
                  </w:rPr>
                  <w:t>August 13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64186737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E0D6A70" wp14:editId="03B91E76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9DA11F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73C952E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A33C448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sdt>
            <w:sdtPr>
              <w:id w:val="-1740469667"/>
              <w:placeholder>
                <w:docPart w:val="9BAEADA6023F40A3B15773914EB7D457"/>
              </w:placeholder>
              <w15:appearance w15:val="hidden"/>
            </w:sdtPr>
            <w:sdtContent>
              <w:p w14:paraId="2B0DD51C" w14:textId="77777777" w:rsidR="00CC7D65" w:rsidRDefault="00EC20EF" w:rsidP="00D077E9">
                <w:r>
                  <w:t>ZEST Inc.</w:t>
                </w:r>
              </w:p>
              <w:p w14:paraId="7EFDA4F7" w14:textId="7F0362B4" w:rsidR="00D077E9" w:rsidRDefault="00CC7D65" w:rsidP="00D077E9">
                <w:r>
                  <w:rPr>
                    <w:color w:val="FF0000"/>
                  </w:rPr>
                  <w:t>PLEASE READ THE PRE-LECTURE BEFORE REVIEWING THIS REPORT</w:t>
                </w:r>
              </w:p>
            </w:sdtContent>
          </w:sdt>
          <w:p w14:paraId="3C8BB79F" w14:textId="43D3BE95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2342BE7D" w14:textId="43E0831C" w:rsidR="00D077E9" w:rsidRDefault="00EC20EF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9E06B0" wp14:editId="31ED19BB">
                <wp:simplePos x="0" y="0"/>
                <wp:positionH relativeFrom="column">
                  <wp:posOffset>-167640</wp:posOffset>
                </wp:positionH>
                <wp:positionV relativeFrom="paragraph">
                  <wp:posOffset>8157210</wp:posOffset>
                </wp:positionV>
                <wp:extent cx="6918960" cy="556260"/>
                <wp:effectExtent l="0" t="0" r="15240" b="15240"/>
                <wp:wrapNone/>
                <wp:docPr id="7827335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8960" cy="556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AD170" w14:textId="5C0964A1" w:rsidR="00EC20EF" w:rsidRDefault="00EC20EF">
                            <w:r>
                              <w:t>*NOTE: All scores are “pick weighted”, meaning that earlier picks will have more impactful zest scores than later picks. The last round is only worth about 1/40 of the first.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E06B0" id="Text Box 1" o:spid="_x0000_s1027" type="#_x0000_t202" style="position:absolute;margin-left:-13.2pt;margin-top:642.3pt;width:544.8pt;height:43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" fillcolor="white [3201]" strokeweight=".5pt">
                <v:textbox>
                  <w:txbxContent>
                    <w:p w14:paraId="5D4AD170" w14:textId="5C0964A1" w:rsidR="00EC20EF" w:rsidRDefault="00EC20EF">
                      <w:r>
                        <w:t>*NOTE: All scores are “pick weighted”, meaning that earlier picks will have more impactful zest scores than later picks. The last round is only worth about 1/40 of the first.</w:t>
                      </w:r>
                    </w:p>
                  </w:txbxContent>
                </v:textbox>
              </v:shape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7409CF" wp14:editId="78C64F12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35C1E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8FF9E81" wp14:editId="0170C6AF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C2859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529284FF" w14:textId="04AA9E2E" w:rsidR="00D077E9" w:rsidRDefault="00451C47" w:rsidP="00D077E9">
      <w:pPr>
        <w:pStyle w:val="Heading1"/>
      </w:pPr>
      <w:r>
        <w:lastRenderedPageBreak/>
        <w:t>Team Greenberg</w:t>
      </w:r>
    </w:p>
    <w:tbl>
      <w:tblPr>
        <w:tblW w:w="1003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79"/>
      </w:tblGrid>
      <w:tr w:rsidR="00D077E9" w14:paraId="3775439F" w14:textId="77777777" w:rsidTr="00EC20EF">
        <w:trPr>
          <w:trHeight w:val="3546"/>
        </w:trPr>
        <w:tc>
          <w:tcPr>
            <w:tcW w:w="10039" w:type="dxa"/>
          </w:tcPr>
          <w:sdt>
            <w:sdtPr>
              <w:id w:val="1660650702"/>
              <w:placeholder>
                <w:docPart w:val="E9775A84316B466F99541A61AA930566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Content>
              <w:p w14:paraId="5A04FE55" w14:textId="4D0910B0" w:rsidR="00D077E9" w:rsidRDefault="00451C47" w:rsidP="00DF027C">
                <w:pPr>
                  <w:pStyle w:val="Heading2"/>
                </w:pPr>
                <w:r>
                  <w:rPr>
                    <w:noProof/>
                  </w:rPr>
                  <w:drawing>
                    <wp:anchor distT="0" distB="0" distL="114300" distR="114300" simplePos="0" relativeHeight="251662336" behindDoc="1" locked="0" layoutInCell="1" allowOverlap="1" wp14:anchorId="429C6996" wp14:editId="0CB7B17B">
                      <wp:simplePos x="0" y="0"/>
                      <wp:positionH relativeFrom="column">
                        <wp:posOffset>4404360</wp:posOffset>
                      </wp:positionH>
                      <wp:positionV relativeFrom="paragraph">
                        <wp:posOffset>0</wp:posOffset>
                      </wp:positionV>
                      <wp:extent cx="1542594" cy="2834640"/>
                      <wp:effectExtent l="0" t="0" r="635" b="3810"/>
                      <wp:wrapTight wrapText="bothSides">
                        <wp:wrapPolygon edited="0">
                          <wp:start x="0" y="0"/>
                          <wp:lineTo x="0" y="21484"/>
                          <wp:lineTo x="21342" y="21484"/>
                          <wp:lineTo x="21342" y="0"/>
                          <wp:lineTo x="0" y="0"/>
                        </wp:wrapPolygon>
                      </wp:wrapTight>
                      <wp:docPr id="1676700732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76700732" name=""/>
                              <pic:cNvPicPr/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42594" cy="2834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r>
                  <w:t>Pick #1</w:t>
                </w:r>
              </w:p>
            </w:sdtContent>
          </w:sdt>
          <w:p w14:paraId="0C9DD89A" w14:textId="7A2087DD" w:rsidR="00DF027C" w:rsidRDefault="00DF027C" w:rsidP="00DF027C"/>
          <w:p w14:paraId="4D52B4D9" w14:textId="6A2008DE" w:rsidR="00DF027C" w:rsidRPr="00451C47" w:rsidRDefault="00451C47" w:rsidP="00DF027C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3E945B36" w14:textId="77777777" w:rsidR="00451C47" w:rsidRDefault="00451C47" w:rsidP="00DF027C">
            <w:pPr>
              <w:pStyle w:val="Content"/>
            </w:pPr>
          </w:p>
          <w:p w14:paraId="283C5BC4" w14:textId="610F877F" w:rsidR="00451C47" w:rsidRDefault="00451C47" w:rsidP="00451C47">
            <w:pPr>
              <w:pStyle w:val="Content"/>
              <w:numPr>
                <w:ilvl w:val="0"/>
                <w:numId w:val="1"/>
              </w:numPr>
            </w:pPr>
            <w:r>
              <w:t>Miles Sanders: 105.86 zest</w:t>
            </w:r>
          </w:p>
          <w:p w14:paraId="06EAAC76" w14:textId="7F81A4CF" w:rsidR="00451C47" w:rsidRDefault="00451C47" w:rsidP="00451C47">
            <w:pPr>
              <w:pStyle w:val="Content"/>
              <w:numPr>
                <w:ilvl w:val="0"/>
                <w:numId w:val="1"/>
              </w:numPr>
            </w:pPr>
            <w:r>
              <w:t>Justin Jefferson: 80.00 zest</w:t>
            </w:r>
          </w:p>
          <w:p w14:paraId="494BFC6E" w14:textId="6E90C0C4" w:rsidR="00451C47" w:rsidRDefault="00451C47" w:rsidP="00DF027C">
            <w:pPr>
              <w:pStyle w:val="Content"/>
            </w:pPr>
          </w:p>
          <w:p w14:paraId="2498FC13" w14:textId="179B7264" w:rsidR="00451C47" w:rsidRPr="00451C47" w:rsidRDefault="00451C47" w:rsidP="00DF027C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7478E774" w14:textId="77777777" w:rsidR="00451C47" w:rsidRDefault="00451C47" w:rsidP="00DF027C">
            <w:pPr>
              <w:pStyle w:val="Content"/>
            </w:pPr>
          </w:p>
          <w:p w14:paraId="3381C179" w14:textId="115D491B" w:rsidR="00451C47" w:rsidRDefault="00451C47" w:rsidP="00451C47">
            <w:pPr>
              <w:pStyle w:val="Content"/>
              <w:numPr>
                <w:ilvl w:val="0"/>
                <w:numId w:val="2"/>
              </w:numPr>
            </w:pPr>
            <w:r>
              <w:t>Alexander Mattison: -242.9 zest</w:t>
            </w:r>
          </w:p>
          <w:p w14:paraId="66203C61" w14:textId="6E21B708" w:rsidR="00451C47" w:rsidRDefault="00451C47" w:rsidP="00451C47">
            <w:pPr>
              <w:pStyle w:val="Content"/>
              <w:numPr>
                <w:ilvl w:val="0"/>
                <w:numId w:val="2"/>
              </w:numPr>
            </w:pPr>
            <w:r>
              <w:t>T.J. Hockenson: -93.6 zest</w:t>
            </w:r>
          </w:p>
          <w:p w14:paraId="6EE6AAC8" w14:textId="77777777" w:rsidR="00451C47" w:rsidRDefault="00451C47" w:rsidP="00451C47">
            <w:pPr>
              <w:pStyle w:val="Content"/>
              <w:ind w:left="720"/>
            </w:pPr>
          </w:p>
          <w:p w14:paraId="4E01F24E" w14:textId="77777777" w:rsidR="00451C47" w:rsidRDefault="00451C47" w:rsidP="00DF027C">
            <w:pPr>
              <w:pStyle w:val="Content"/>
            </w:pPr>
            <w:r>
              <w:t>Sleeper – Daniel Jones: 17.73 zest</w:t>
            </w:r>
          </w:p>
          <w:p w14:paraId="52F007EF" w14:textId="77777777" w:rsidR="00451C47" w:rsidRDefault="00451C47" w:rsidP="00DF027C">
            <w:pPr>
              <w:pStyle w:val="Content"/>
            </w:pPr>
          </w:p>
          <w:p w14:paraId="44BE6941" w14:textId="77777777" w:rsidR="00451C47" w:rsidRDefault="00451C47" w:rsidP="00DF027C">
            <w:pPr>
              <w:pStyle w:val="Content"/>
            </w:pPr>
          </w:p>
          <w:p w14:paraId="2F6F4F13" w14:textId="77777777" w:rsidR="00451C47" w:rsidRDefault="00451C47" w:rsidP="00DF027C">
            <w:pPr>
              <w:pStyle w:val="Content"/>
            </w:pPr>
          </w:p>
          <w:p w14:paraId="3FF5100B" w14:textId="0E85E675" w:rsidR="00451C47" w:rsidRDefault="00451C47" w:rsidP="00DF027C">
            <w:pPr>
              <w:pStyle w:val="Content"/>
            </w:pPr>
          </w:p>
        </w:tc>
      </w:tr>
      <w:tr w:rsidR="00DF027C" w14:paraId="04B5CDB9" w14:textId="77777777" w:rsidTr="00EC20EF">
        <w:trPr>
          <w:trHeight w:val="1899"/>
        </w:trPr>
        <w:tc>
          <w:tcPr>
            <w:tcW w:w="10039" w:type="dxa"/>
            <w:shd w:val="clear" w:color="auto" w:fill="F2F2F2" w:themeFill="background1" w:themeFillShade="F2"/>
            <w:vAlign w:val="center"/>
          </w:tcPr>
          <w:p w14:paraId="28B00B7F" w14:textId="508CA1A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E82D8F3" wp14:editId="5CC9D704">
                      <wp:extent cx="5422005" cy="695459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0DAB36D" w14:textId="3C75D557" w:rsidR="00DF027C" w:rsidRDefault="00451C47" w:rsidP="00DF027C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2D24D947" w14:textId="2AA1BD66" w:rsidR="00451C47" w:rsidRDefault="00451C47" w:rsidP="00DF027C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-293.14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2D8F3" id="Text Box 7" o:spid="_x0000_s1028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fJLGChsCAAAzBAAADgAAAAAAAAAAAAAAAAAuAgAAZHJzL2Uyb0RvYy54bWxQSwECLQAU&#10;AAYACAAAACEAj8RPAt0AAAAFAQAADwAAAAAAAAAAAAAAAAB1BAAAZHJzL2Rvd25yZXYueG1sUEsF&#10;BgAAAAAEAAQA8wAAAH8FAAAAAA==&#10;" filled="f" stroked="f" strokeweight=".5pt">
                      <v:textbox>
                        <w:txbxContent>
                          <w:p w14:paraId="30DAB36D" w14:textId="3C75D557" w:rsidR="00DF027C" w:rsidRDefault="00451C47" w:rsidP="00DF027C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2D24D947" w14:textId="2AA1BD66" w:rsidR="00451C47" w:rsidRDefault="00451C47" w:rsidP="00DF027C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-293.14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EC20EF" w14:paraId="098C2EAE" w14:textId="77777777" w:rsidTr="00EC20EF">
        <w:trPr>
          <w:trHeight w:val="5931"/>
        </w:trPr>
        <w:tc>
          <w:tcPr>
            <w:tcW w:w="10039" w:type="dxa"/>
          </w:tcPr>
          <w:tbl>
            <w:tblPr>
              <w:tblW w:w="9999" w:type="dxa"/>
              <w:tblInd w:w="40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39"/>
            </w:tblGrid>
            <w:tr w:rsidR="00EC20EF" w14:paraId="56520F91" w14:textId="77777777" w:rsidTr="00F65FC9">
              <w:trPr>
                <w:trHeight w:val="5931"/>
              </w:trPr>
              <w:tc>
                <w:tcPr>
                  <w:tcW w:w="9999" w:type="dxa"/>
                </w:tcPr>
                <w:p w14:paraId="57689D05" w14:textId="77777777" w:rsidR="00EC20EF" w:rsidRDefault="00EC20EF" w:rsidP="00EC20EF">
                  <w:pPr>
                    <w:pStyle w:val="Heading1"/>
                  </w:pPr>
                  <w:r>
                    <w:lastRenderedPageBreak/>
                    <w:t>Team Byrd</w:t>
                  </w:r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EC20EF" w14:paraId="31486A59" w14:textId="77777777" w:rsidTr="00F65FC9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p w14:paraId="635CBFBA" w14:textId="77777777" w:rsidR="00EC20EF" w:rsidRDefault="00EC20EF" w:rsidP="00EC20EF">
                        <w:pPr>
                          <w:pStyle w:val="Heading2"/>
                        </w:pPr>
                        <w:r>
                          <w:rPr>
                            <w:noProof/>
                          </w:rPr>
                          <w:drawing>
                            <wp:anchor distT="0" distB="0" distL="114300" distR="114300" simplePos="0" relativeHeight="251670528" behindDoc="1" locked="0" layoutInCell="1" allowOverlap="1" wp14:anchorId="252C171A" wp14:editId="277F09BA">
                              <wp:simplePos x="0" y="0"/>
                              <wp:positionH relativeFrom="column">
                                <wp:posOffset>4406900</wp:posOffset>
                              </wp:positionH>
                              <wp:positionV relativeFrom="paragraph">
                                <wp:posOffset>10795</wp:posOffset>
                              </wp:positionV>
                              <wp:extent cx="1542415" cy="2810510"/>
                              <wp:effectExtent l="0" t="0" r="635" b="8890"/>
                              <wp:wrapTight wrapText="bothSides">
                                <wp:wrapPolygon edited="0">
                                  <wp:start x="0" y="0"/>
                                  <wp:lineTo x="0" y="21522"/>
                                  <wp:lineTo x="21342" y="21522"/>
                                  <wp:lineTo x="21342" y="0"/>
                                  <wp:lineTo x="0" y="0"/>
                                </wp:wrapPolygon>
                              </wp:wrapTight>
                              <wp:docPr id="318951639" name="Picture 318951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8951639" name="Picture 318951639"/>
                                      <pic:cNvPicPr/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42415" cy="28105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  <wp14:sizeRelH relativeFrom="margin">
                                <wp14:pctWidth>0</wp14:pctWidth>
                              </wp14:sizeRelH>
                              <wp14:sizeRelV relativeFrom="margin">
                                <wp14:pctHeight>0</wp14:pctHeight>
                              </wp14:sizeRelV>
                            </wp:anchor>
                          </w:drawing>
                        </w:r>
                        <w:sdt>
                          <w:sdtPr>
                            <w:id w:val="-336066355"/>
                            <w:placeholder>
                              <w:docPart w:val="F3E5BA516BAF41D783A62EAE759A008F"/>
                            </w:placeholder>
                            <w15:dataBinding w:prefixMappings="xmlns:ns0='http://schemas.microsoft.com/temp/samples' " w:xpath="/ns0:employees[1]/ns0:employee[1]/ns0:CompanyName[1]" w:storeItemID="{00000000-0000-0000-0000-000000000000}"/>
                            <w15:appearance w15:val="hidden"/>
                          </w:sdtPr>
                          <w:sdtContent>
                            <w:r>
                              <w:t>Pick #2</w:t>
                            </w:r>
                          </w:sdtContent>
                        </w:sdt>
                      </w:p>
                      <w:p w14:paraId="78342686" w14:textId="77777777" w:rsidR="00EC20EF" w:rsidRDefault="00EC20EF" w:rsidP="00EC20EF"/>
                      <w:p w14:paraId="03B6C85D" w14:textId="77777777" w:rsidR="00EC20EF" w:rsidRPr="00451C47" w:rsidRDefault="00EC20EF" w:rsidP="00EC20EF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 xml:space="preserve">Zestiest </w:t>
                        </w:r>
                        <w:r>
                          <w:rPr>
                            <w:b/>
                            <w:bCs/>
                            <w:u w:val="single"/>
                          </w:rPr>
                          <w:t>P</w:t>
                        </w:r>
                        <w:r w:rsidRPr="00451C47">
                          <w:rPr>
                            <w:b/>
                            <w:bCs/>
                            <w:u w:val="single"/>
                          </w:rPr>
                          <w:t>icks</w:t>
                        </w:r>
                      </w:p>
                      <w:p w14:paraId="163137A2" w14:textId="77777777" w:rsidR="00EC20EF" w:rsidRDefault="00EC20EF" w:rsidP="00EC20EF">
                        <w:pPr>
                          <w:pStyle w:val="Content"/>
                        </w:pPr>
                      </w:p>
                      <w:p w14:paraId="792FFCE4" w14:textId="77777777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r>
                          <w:t>Joe Burrow: 78.64 zest</w:t>
                        </w:r>
                      </w:p>
                      <w:p w14:paraId="4105BC20" w14:textId="77777777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r>
                          <w:t>Brandin Cooks: 50.87 zest</w:t>
                        </w:r>
                      </w:p>
                      <w:p w14:paraId="140EF6DD" w14:textId="77777777" w:rsidR="00EC20EF" w:rsidRDefault="00EC20EF" w:rsidP="00EC20EF">
                        <w:pPr>
                          <w:pStyle w:val="Content"/>
                        </w:pPr>
                      </w:p>
                      <w:p w14:paraId="1D212A98" w14:textId="77777777" w:rsidR="00EC20EF" w:rsidRPr="00451C47" w:rsidRDefault="00EC20EF" w:rsidP="00EC20EF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>Blandest Picks</w:t>
                        </w:r>
                      </w:p>
                      <w:p w14:paraId="1C6BC670" w14:textId="77777777" w:rsidR="00EC20EF" w:rsidRDefault="00EC20EF" w:rsidP="00EC20EF">
                        <w:pPr>
                          <w:pStyle w:val="Content"/>
                        </w:pPr>
                      </w:p>
                      <w:p w14:paraId="6DA87985" w14:textId="77777777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Amari Cooper: -114.16 zest</w:t>
                        </w:r>
                      </w:p>
                      <w:p w14:paraId="734AE46A" w14:textId="77777777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Dallas Goedert: -76.25 zest</w:t>
                        </w:r>
                      </w:p>
                      <w:p w14:paraId="1B29B584" w14:textId="77777777" w:rsidR="00EC20EF" w:rsidRDefault="00EC20EF" w:rsidP="00EC20EF">
                        <w:pPr>
                          <w:pStyle w:val="Content"/>
                          <w:ind w:left="720"/>
                        </w:pPr>
                      </w:p>
                      <w:p w14:paraId="2A2537EF" w14:textId="77777777" w:rsidR="00EC20EF" w:rsidRDefault="00EC20EF" w:rsidP="00EC20EF">
                        <w:pPr>
                          <w:pStyle w:val="Content"/>
                        </w:pPr>
                        <w:r>
                          <w:t>Sleeper – Cole Kmet: 15.32 zest</w:t>
                        </w:r>
                      </w:p>
                      <w:p w14:paraId="70DFA164" w14:textId="77777777" w:rsidR="00EC20EF" w:rsidRDefault="00EC20EF" w:rsidP="00EC20EF">
                        <w:pPr>
                          <w:pStyle w:val="Content"/>
                        </w:pPr>
                      </w:p>
                      <w:p w14:paraId="4E3F63CD" w14:textId="77777777" w:rsidR="00EC20EF" w:rsidRDefault="00EC20EF" w:rsidP="00EC20EF">
                        <w:pPr>
                          <w:pStyle w:val="Content"/>
                        </w:pPr>
                      </w:p>
                      <w:p w14:paraId="70E48DA8" w14:textId="77777777" w:rsidR="00EC20EF" w:rsidRDefault="00EC20EF" w:rsidP="00EC20EF">
                        <w:pPr>
                          <w:pStyle w:val="Content"/>
                        </w:pPr>
                      </w:p>
                      <w:p w14:paraId="0B1B4C3D" w14:textId="77777777" w:rsidR="00EC20EF" w:rsidRDefault="00EC20EF" w:rsidP="00EC20EF">
                        <w:pPr>
                          <w:pStyle w:val="Content"/>
                        </w:pPr>
                      </w:p>
                    </w:tc>
                  </w:tr>
                  <w:tr w:rsidR="00EC20EF" w14:paraId="1098646A" w14:textId="77777777" w:rsidTr="00F65FC9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422495EC" w14:textId="77777777" w:rsidR="00EC20EF" w:rsidRPr="00DF027C" w:rsidRDefault="00EC20EF" w:rsidP="00EC20EF">
                        <w:pPr>
                          <w:pStyle w:val="EmphasisText"/>
                          <w:jc w:val="center"/>
                        </w:pPr>
                        <w:r>
                          <w:rPr>
                            <w:noProof/>
                          </w:rPr>
                          <mc:AlternateContent>
                            <mc:Choice Requires="wps">
                              <w:drawing>
                                <wp:inline distT="0" distB="0" distL="0" distR="0" wp14:anchorId="4FA4F0C6" wp14:editId="05B5AB5C">
                                  <wp:extent cx="5422005" cy="695459"/>
                                  <wp:effectExtent l="0" t="0" r="0" b="0"/>
                                  <wp:docPr id="720373488" name="Text Box 720373488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6954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F01B05B" w14:textId="77777777" w:rsidR="00EC20EF" w:rsidRDefault="00EC20EF" w:rsidP="00EC20EF">
                                              <w:pPr>
                                                <w:jc w:val="center"/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ZEST SCORE:</w:t>
                                              </w:r>
                                            </w:p>
                                            <w:p w14:paraId="6ED75F1C" w14:textId="77777777" w:rsidR="00EC20EF" w:rsidRDefault="00EC20EF" w:rsidP="00EC20EF">
                                              <w:pPr>
                                                <w:jc w:val="center"/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-201.62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4FA4F0C6" id="Text Box 720373488" o:spid="_x0000_s1029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AyCJ3xsCAAAzBAAADgAAAAAAAAAAAAAAAAAuAgAAZHJzL2Uyb0RvYy54bWxQSwECLQAU&#10;AAYACAAAACEAj8RPAt0AAAAFAQAADwAAAAAAAAAAAAAAAAB1BAAAZHJzL2Rvd25yZXYueG1sUEsF&#10;BgAAAAAEAAQA8wAAAH8FAAAAAA==&#10;" filled="f" stroked="f" strokeweight=".5pt">
                                  <v:textbox>
                                    <w:txbxContent>
                                      <w:p w14:paraId="2F01B05B" w14:textId="77777777" w:rsidR="00EC20EF" w:rsidRDefault="00EC20EF" w:rsidP="00EC20EF">
                                        <w:pPr>
                                          <w:jc w:val="center"/>
                                          <w:rPr>
                                            <w:i/>
                                            <w:sz w:val="36"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ZEST SCORE:</w:t>
                                        </w:r>
                                      </w:p>
                                      <w:p w14:paraId="6ED75F1C" w14:textId="77777777" w:rsidR="00EC20EF" w:rsidRDefault="00EC20EF" w:rsidP="00EC20EF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-201.62</w:t>
                                        </w: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4150FCA4" w14:textId="2A638B2C" w:rsidR="00EC20EF" w:rsidRDefault="007C6F57" w:rsidP="00EC20EF">
                  <w:pPr>
                    <w:pStyle w:val="EmphasisText"/>
                    <w:rPr>
                      <w:i/>
                      <w:sz w:val="36"/>
                    </w:rPr>
                  </w:pPr>
                  <w:r>
                    <w:rPr>
                      <w:i/>
                      <w:noProof/>
                      <w:sz w:val="36"/>
                    </w:rPr>
                    <w:drawing>
                      <wp:anchor distT="0" distB="0" distL="114300" distR="114300" simplePos="0" relativeHeight="251695104" behindDoc="0" locked="0" layoutInCell="1" allowOverlap="1" wp14:anchorId="57CC440D" wp14:editId="3569E244">
                        <wp:simplePos x="0" y="0"/>
                        <wp:positionH relativeFrom="column">
                          <wp:posOffset>2539</wp:posOffset>
                        </wp:positionH>
                        <wp:positionV relativeFrom="paragraph">
                          <wp:posOffset>129540</wp:posOffset>
                        </wp:positionV>
                        <wp:extent cx="1856917" cy="1866899"/>
                        <wp:effectExtent l="0" t="0" r="0" b="635"/>
                        <wp:wrapNone/>
                        <wp:docPr id="1546139708" name="Picture 5" descr="A cartoon character on a lifeguard stand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46139708" name="Picture 5" descr="A cartoon character on a lifeguard stand&#10;&#10;Description automatically generated"/>
                                <pic:cNvPicPr/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0779" cy="18707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5AF8FA04" w14:textId="4746D926" w:rsidR="00EC20EF" w:rsidRDefault="00EC20EF" w:rsidP="00EC20EF">
                  <w:pPr>
                    <w:pStyle w:val="Content"/>
                  </w:pPr>
                </w:p>
                <w:p w14:paraId="1C9C4E83" w14:textId="2C6B45DA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337CB003" w14:textId="77777777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51793450" w14:textId="77777777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31D8B702" w14:textId="77777777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768A53B6" w14:textId="62364DD5" w:rsidR="00EC20EF" w:rsidRDefault="00EC20EF" w:rsidP="00EC20EF">
                  <w:pPr>
                    <w:pStyle w:val="Heading1"/>
                  </w:pPr>
                  <w:r>
                    <w:lastRenderedPageBreak/>
                    <w:t xml:space="preserve">Team </w:t>
                  </w:r>
                  <w:r>
                    <w:t>Beatus</w:t>
                  </w:r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EC20EF" w14:paraId="67BA72AD" w14:textId="77777777" w:rsidTr="00F65FC9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p w14:paraId="33BA6B39" w14:textId="486DEC52" w:rsidR="00EC20EF" w:rsidRDefault="00EC20EF" w:rsidP="00EC20EF">
                        <w:pPr>
                          <w:pStyle w:val="Heading2"/>
                        </w:pPr>
                        <w:r>
                          <w:rPr>
                            <w:noProof/>
                          </w:rPr>
                          <w:drawing>
                            <wp:anchor distT="0" distB="0" distL="114300" distR="114300" simplePos="0" relativeHeight="251672576" behindDoc="1" locked="0" layoutInCell="1" allowOverlap="1" wp14:anchorId="69C01B17" wp14:editId="55E2B8D6">
                              <wp:simplePos x="0" y="0"/>
                              <wp:positionH relativeFrom="column">
                                <wp:posOffset>4490085</wp:posOffset>
                              </wp:positionH>
                              <wp:positionV relativeFrom="paragraph">
                                <wp:posOffset>6985</wp:posOffset>
                              </wp:positionV>
                              <wp:extent cx="1370330" cy="2810510"/>
                              <wp:effectExtent l="0" t="0" r="1270" b="8890"/>
                              <wp:wrapTight wrapText="bothSides">
                                <wp:wrapPolygon edited="0">
                                  <wp:start x="0" y="0"/>
                                  <wp:lineTo x="0" y="21522"/>
                                  <wp:lineTo x="21320" y="21522"/>
                                  <wp:lineTo x="21320" y="0"/>
                                  <wp:lineTo x="0" y="0"/>
                                </wp:wrapPolygon>
                              </wp:wrapTight>
                              <wp:docPr id="974245843" name="Picture 9742458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4245843" name="Picture 974245843"/>
                                      <pic:cNvPicPr/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0330" cy="28105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  <wp14:sizeRelH relativeFrom="margin">
                                <wp14:pctWidth>0</wp14:pctWidth>
                              </wp14:sizeRelH>
                              <wp14:sizeRelV relativeFrom="margin">
                                <wp14:pctHeight>0</wp14:pctHeight>
                              </wp14:sizeRelV>
                            </wp:anchor>
                          </w:drawing>
                        </w:r>
                        <w:sdt>
                          <w:sdtPr>
                            <w:id w:val="-1678263922"/>
                            <w:placeholder>
                              <w:docPart w:val="7B63C8A841DD4BC98BB48816C0E28A9D"/>
                            </w:placeholder>
                            <w15:dataBinding w:prefixMappings="xmlns:ns0='http://schemas.microsoft.com/temp/samples' " w:xpath="/ns0:employees[1]/ns0:employee[1]/ns0:CompanyName[1]" w:storeItemID="{00000000-0000-0000-0000-000000000000}"/>
                            <w15:appearance w15:val="hidden"/>
                          </w:sdtPr>
                          <w:sdtContent>
                            <w:r>
                              <w:t>Pick #</w:t>
                            </w:r>
                            <w:r>
                              <w:t>3</w:t>
                            </w:r>
                          </w:sdtContent>
                        </w:sdt>
                      </w:p>
                      <w:p w14:paraId="11B03829" w14:textId="77777777" w:rsidR="00EC20EF" w:rsidRDefault="00EC20EF" w:rsidP="00EC20EF"/>
                      <w:p w14:paraId="30673731" w14:textId="77777777" w:rsidR="00EC20EF" w:rsidRPr="00451C47" w:rsidRDefault="00EC20EF" w:rsidP="00EC20EF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 xml:space="preserve">Zestiest </w:t>
                        </w:r>
                        <w:r>
                          <w:rPr>
                            <w:b/>
                            <w:bCs/>
                            <w:u w:val="single"/>
                          </w:rPr>
                          <w:t>P</w:t>
                        </w:r>
                        <w:r w:rsidRPr="00451C47">
                          <w:rPr>
                            <w:b/>
                            <w:bCs/>
                            <w:u w:val="single"/>
                          </w:rPr>
                          <w:t>icks</w:t>
                        </w:r>
                      </w:p>
                      <w:p w14:paraId="02BD126B" w14:textId="77777777" w:rsidR="00EC20EF" w:rsidRDefault="00EC20EF" w:rsidP="00EC20EF">
                        <w:pPr>
                          <w:pStyle w:val="Content"/>
                        </w:pPr>
                      </w:p>
                      <w:p w14:paraId="2A784E84" w14:textId="3E8EED51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proofErr w:type="spellStart"/>
                        <w:r>
                          <w:t>Ja’Marr</w:t>
                        </w:r>
                        <w:proofErr w:type="spellEnd"/>
                        <w:r>
                          <w:t xml:space="preserve"> Chase</w:t>
                        </w:r>
                        <w:r>
                          <w:t xml:space="preserve">: </w:t>
                        </w:r>
                        <w:r>
                          <w:t>89.44</w:t>
                        </w:r>
                        <w:r>
                          <w:t xml:space="preserve"> zest</w:t>
                        </w:r>
                      </w:p>
                      <w:p w14:paraId="6468E7E8" w14:textId="0BF1CA13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r>
                          <w:t>Diontae Johnson</w:t>
                        </w:r>
                        <w:r>
                          <w:t xml:space="preserve">: </w:t>
                        </w:r>
                        <w:r>
                          <w:t>79</w:t>
                        </w:r>
                        <w:r>
                          <w:t>.</w:t>
                        </w:r>
                        <w:r>
                          <w:t>27</w:t>
                        </w:r>
                        <w:r>
                          <w:t xml:space="preserve"> zest</w:t>
                        </w:r>
                      </w:p>
                      <w:p w14:paraId="2795AAD7" w14:textId="77777777" w:rsidR="00EC20EF" w:rsidRDefault="00EC20EF" w:rsidP="00EC20EF">
                        <w:pPr>
                          <w:pStyle w:val="Content"/>
                        </w:pPr>
                      </w:p>
                      <w:p w14:paraId="33C7C1BD" w14:textId="77777777" w:rsidR="00EC20EF" w:rsidRPr="00451C47" w:rsidRDefault="00EC20EF" w:rsidP="00EC20EF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>Blandest Picks</w:t>
                        </w:r>
                      </w:p>
                      <w:p w14:paraId="11603C04" w14:textId="77777777" w:rsidR="00EC20EF" w:rsidRDefault="00EC20EF" w:rsidP="00EC20EF">
                        <w:pPr>
                          <w:pStyle w:val="Content"/>
                        </w:pPr>
                      </w:p>
                      <w:p w14:paraId="150623B7" w14:textId="77777777" w:rsidR="00EC20EF" w:rsidRDefault="00EC20EF" w:rsidP="00EC20EF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Zack Moss</w:t>
                        </w:r>
                        <w:r>
                          <w:t>: -1</w:t>
                        </w:r>
                        <w:r>
                          <w:t>43.51</w:t>
                        </w:r>
                        <w:r>
                          <w:t xml:space="preserve"> zest</w:t>
                        </w:r>
                        <w:r>
                          <w:t xml:space="preserve"> (incredible for this late in </w:t>
                        </w:r>
                      </w:p>
                      <w:p w14:paraId="33EB1C74" w14:textId="34599071" w:rsidR="00EC20EF" w:rsidRDefault="00EC20EF" w:rsidP="00EC20EF">
                        <w:pPr>
                          <w:pStyle w:val="Content"/>
                          <w:ind w:left="720"/>
                        </w:pPr>
                        <w:r>
                          <w:t xml:space="preserve">the draft) </w:t>
                        </w:r>
                      </w:p>
                      <w:p w14:paraId="5DAF4E0E" w14:textId="63E6812D" w:rsidR="00EC20EF" w:rsidRDefault="00D94C82" w:rsidP="00EC20EF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Jameson Williams</w:t>
                        </w:r>
                        <w:r w:rsidR="00EC20EF">
                          <w:t>: -</w:t>
                        </w:r>
                        <w:r>
                          <w:t>66</w:t>
                        </w:r>
                        <w:r w:rsidR="00EC20EF">
                          <w:t>.</w:t>
                        </w:r>
                        <w:r>
                          <w:t>98</w:t>
                        </w:r>
                        <w:r w:rsidR="00EC20EF">
                          <w:t xml:space="preserve"> zest</w:t>
                        </w:r>
                      </w:p>
                      <w:p w14:paraId="2952469B" w14:textId="77777777" w:rsidR="00EC20EF" w:rsidRDefault="00EC20EF" w:rsidP="00EC20EF">
                        <w:pPr>
                          <w:pStyle w:val="Content"/>
                          <w:ind w:left="720"/>
                        </w:pPr>
                      </w:p>
                      <w:p w14:paraId="546B61C7" w14:textId="1C453DE1" w:rsidR="00EC20EF" w:rsidRDefault="00EC20EF" w:rsidP="00EC20EF">
                        <w:pPr>
                          <w:pStyle w:val="Content"/>
                        </w:pPr>
                        <w:r>
                          <w:t xml:space="preserve">Sleeper – </w:t>
                        </w:r>
                        <w:r w:rsidR="00D94C82">
                          <w:t>Rondale Moore</w:t>
                        </w:r>
                        <w:r>
                          <w:t>: 1</w:t>
                        </w:r>
                        <w:r w:rsidR="00D94C82">
                          <w:t>7</w:t>
                        </w:r>
                        <w:r>
                          <w:t>.</w:t>
                        </w:r>
                        <w:r w:rsidR="00D94C82">
                          <w:t>78</w:t>
                        </w:r>
                        <w:r>
                          <w:t xml:space="preserve"> zest</w:t>
                        </w:r>
                      </w:p>
                      <w:p w14:paraId="3692F559" w14:textId="77777777" w:rsidR="00EC20EF" w:rsidRDefault="00EC20EF" w:rsidP="00EC20EF">
                        <w:pPr>
                          <w:pStyle w:val="Content"/>
                        </w:pPr>
                      </w:p>
                      <w:p w14:paraId="3EDB19F2" w14:textId="77777777" w:rsidR="00EC20EF" w:rsidRDefault="00EC20EF" w:rsidP="00EC20EF">
                        <w:pPr>
                          <w:pStyle w:val="Content"/>
                        </w:pPr>
                      </w:p>
                      <w:p w14:paraId="767F1EBF" w14:textId="77777777" w:rsidR="00EC20EF" w:rsidRDefault="00EC20EF" w:rsidP="00EC20EF">
                        <w:pPr>
                          <w:pStyle w:val="Content"/>
                        </w:pPr>
                      </w:p>
                      <w:p w14:paraId="05CB6A52" w14:textId="77777777" w:rsidR="00EC20EF" w:rsidRDefault="00EC20EF" w:rsidP="00EC20EF">
                        <w:pPr>
                          <w:pStyle w:val="Content"/>
                        </w:pPr>
                      </w:p>
                    </w:tc>
                  </w:tr>
                  <w:tr w:rsidR="00EC20EF" w14:paraId="60BE2FA2" w14:textId="77777777" w:rsidTr="00F65FC9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76CE3B19" w14:textId="77777777" w:rsidR="00EC20EF" w:rsidRPr="00DF027C" w:rsidRDefault="00EC20EF" w:rsidP="00EC20EF">
                        <w:pPr>
                          <w:pStyle w:val="EmphasisText"/>
                          <w:jc w:val="center"/>
                        </w:pPr>
                        <w:r>
                          <w:rPr>
                            <w:noProof/>
                          </w:rPr>
                          <mc:AlternateContent>
                            <mc:Choice Requires="wps">
                              <w:drawing>
                                <wp:inline distT="0" distB="0" distL="0" distR="0" wp14:anchorId="6072EC23" wp14:editId="33D9F646">
                                  <wp:extent cx="5422005" cy="695459"/>
                                  <wp:effectExtent l="0" t="0" r="0" b="0"/>
                                  <wp:docPr id="1713143880" name="Text Box 1713143880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6954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557CEF3" w14:textId="77777777" w:rsidR="00EC20EF" w:rsidRDefault="00EC20EF" w:rsidP="00EC20EF">
                                              <w:pPr>
                                                <w:jc w:val="center"/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ZEST SCORE:</w:t>
                                              </w:r>
                                            </w:p>
                                            <w:p w14:paraId="44AB425A" w14:textId="7AEB3A75" w:rsidR="00EC20EF" w:rsidRDefault="00EC20EF" w:rsidP="00EC20EF">
                                              <w:pPr>
                                                <w:jc w:val="center"/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+ 65.29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6072EC23" id="Text Box 1713143880" o:spid="_x0000_s1030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" filled="f" stroked="f" strokeweight=".5pt">
                                  <v:textbox>
                                    <w:txbxContent>
                                      <w:p w14:paraId="7557CEF3" w14:textId="77777777" w:rsidR="00EC20EF" w:rsidRDefault="00EC20EF" w:rsidP="00EC20EF">
                                        <w:pPr>
                                          <w:jc w:val="center"/>
                                          <w:rPr>
                                            <w:i/>
                                            <w:sz w:val="36"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ZEST SCORE:</w:t>
                                        </w:r>
                                      </w:p>
                                      <w:p w14:paraId="44AB425A" w14:textId="7AEB3A75" w:rsidR="00EC20EF" w:rsidRDefault="00EC20EF" w:rsidP="00EC20EF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+ 65.29</w:t>
                                        </w: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7B3635EF" w14:textId="77777777" w:rsidR="00EC20EF" w:rsidRDefault="00EC20EF" w:rsidP="00EC20EF">
                  <w:pPr>
                    <w:pStyle w:val="EmphasisText"/>
                    <w:rPr>
                      <w:i/>
                      <w:sz w:val="36"/>
                    </w:rPr>
                  </w:pPr>
                </w:p>
                <w:p w14:paraId="61F18850" w14:textId="77777777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7C0D53DA" w14:textId="77777777" w:rsidR="00EC20EF" w:rsidRDefault="00EC20EF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6BAA269C" w14:textId="77777777" w:rsidR="00D94C82" w:rsidRDefault="00D94C82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5C6B0EA5" w14:textId="77777777" w:rsidR="00D94C82" w:rsidRDefault="00D94C82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  <w:p w14:paraId="6B0F9A87" w14:textId="4F0464AA" w:rsidR="00D94C82" w:rsidRDefault="00D94C82" w:rsidP="00D94C82">
                  <w:pPr>
                    <w:pStyle w:val="Heading1"/>
                  </w:pPr>
                  <w:r>
                    <w:lastRenderedPageBreak/>
                    <w:t xml:space="preserve">Team </w:t>
                  </w:r>
                  <w:r>
                    <w:t>Darvin</w:t>
                  </w:r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D94C82" w14:paraId="1C7134A7" w14:textId="77777777" w:rsidTr="00F65FC9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p w14:paraId="50A81737" w14:textId="0C10111D" w:rsidR="00D94C82" w:rsidRDefault="00D94C82" w:rsidP="00D94C82">
                        <w:pPr>
                          <w:pStyle w:val="Heading2"/>
                        </w:pPr>
                        <w:r>
                          <w:rPr>
                            <w:noProof/>
                          </w:rPr>
                          <w:drawing>
                            <wp:anchor distT="0" distB="0" distL="114300" distR="114300" simplePos="0" relativeHeight="251676672" behindDoc="1" locked="0" layoutInCell="1" allowOverlap="1" wp14:anchorId="1BA2CEA8" wp14:editId="328AA53E">
                              <wp:simplePos x="0" y="0"/>
                              <wp:positionH relativeFrom="column">
                                <wp:posOffset>4404360</wp:posOffset>
                              </wp:positionH>
                              <wp:positionV relativeFrom="paragraph">
                                <wp:posOffset>106680</wp:posOffset>
                              </wp:positionV>
                              <wp:extent cx="1542415" cy="2609850"/>
                              <wp:effectExtent l="0" t="0" r="635" b="0"/>
                              <wp:wrapTight wrapText="bothSides">
                                <wp:wrapPolygon edited="0">
                                  <wp:start x="0" y="0"/>
                                  <wp:lineTo x="0" y="21442"/>
                                  <wp:lineTo x="21342" y="21442"/>
                                  <wp:lineTo x="21342" y="0"/>
                                  <wp:lineTo x="0" y="0"/>
                                </wp:wrapPolygon>
                              </wp:wrapTight>
                              <wp:docPr id="822384955" name="Picture 8223849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22384955" name="Picture 822384955"/>
                                      <pic:cNvPicPr/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42415" cy="2609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  <wp14:sizeRelH relativeFrom="margin">
                                <wp14:pctWidth>0</wp14:pctWidth>
                              </wp14:sizeRelH>
                              <wp14:sizeRelV relativeFrom="margin">
                                <wp14:pctHeight>0</wp14:pctHeight>
                              </wp14:sizeRelV>
                            </wp:anchor>
                          </w:drawing>
                        </w:r>
                        <w:sdt>
                          <w:sdtPr>
                            <w:id w:val="607857983"/>
                            <w:placeholder>
                              <w:docPart w:val="A44871A1E7E446DF91829DF6B021CF33"/>
                            </w:placeholder>
                            <w15:dataBinding w:prefixMappings="xmlns:ns0='http://schemas.microsoft.com/temp/samples' " w:xpath="/ns0:employees[1]/ns0:employee[1]/ns0:CompanyName[1]" w:storeItemID="{00000000-0000-0000-0000-000000000000}"/>
                            <w15:appearance w15:val="hidden"/>
                          </w:sdtPr>
                          <w:sdtContent>
                            <w:r>
                              <w:t>Pick #</w:t>
                            </w:r>
                            <w:r>
                              <w:t>4</w:t>
                            </w:r>
                          </w:sdtContent>
                        </w:sdt>
                      </w:p>
                      <w:p w14:paraId="5B8F81A7" w14:textId="77777777" w:rsidR="00D94C82" w:rsidRDefault="00D94C82" w:rsidP="00D94C82"/>
                      <w:p w14:paraId="2B6DDA5B" w14:textId="77777777" w:rsidR="00D94C82" w:rsidRPr="00451C47" w:rsidRDefault="00D94C82" w:rsidP="00D94C82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 xml:space="preserve">Zestiest </w:t>
                        </w:r>
                        <w:r>
                          <w:rPr>
                            <w:b/>
                            <w:bCs/>
                            <w:u w:val="single"/>
                          </w:rPr>
                          <w:t>P</w:t>
                        </w:r>
                        <w:r w:rsidRPr="00451C47">
                          <w:rPr>
                            <w:b/>
                            <w:bCs/>
                            <w:u w:val="single"/>
                          </w:rPr>
                          <w:t>icks</w:t>
                        </w:r>
                      </w:p>
                      <w:p w14:paraId="305EA41C" w14:textId="77777777" w:rsidR="00D94C82" w:rsidRDefault="00D94C82" w:rsidP="00D94C82">
                        <w:pPr>
                          <w:pStyle w:val="Content"/>
                        </w:pPr>
                      </w:p>
                      <w:p w14:paraId="554F38E5" w14:textId="00A082F5" w:rsidR="00D94C82" w:rsidRDefault="00D94C82" w:rsidP="00D94C82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r>
                          <w:t>Jo</w:t>
                        </w:r>
                        <w:r>
                          <w:t>nathan Taylor</w:t>
                        </w:r>
                        <w:r>
                          <w:t xml:space="preserve">: </w:t>
                        </w:r>
                        <w:r>
                          <w:t>141.06</w:t>
                        </w:r>
                        <w:r>
                          <w:t xml:space="preserve"> zest</w:t>
                        </w:r>
                      </w:p>
                      <w:p w14:paraId="4BACACEE" w14:textId="115B2D29" w:rsidR="008F0645" w:rsidRDefault="008F0645" w:rsidP="00D94C82">
                        <w:pPr>
                          <w:pStyle w:val="Content"/>
                          <w:numPr>
                            <w:ilvl w:val="0"/>
                            <w:numId w:val="1"/>
                          </w:numPr>
                        </w:pPr>
                        <w:r>
                          <w:t>Darren Waller: 57.99 zest</w:t>
                        </w:r>
                      </w:p>
                      <w:p w14:paraId="3F5A4C20" w14:textId="77777777" w:rsidR="008F0645" w:rsidRDefault="008F0645" w:rsidP="008F0645">
                        <w:pPr>
                          <w:pStyle w:val="Content"/>
                          <w:ind w:left="720"/>
                        </w:pPr>
                      </w:p>
                      <w:p w14:paraId="5B467D56" w14:textId="77777777" w:rsidR="00D94C82" w:rsidRPr="00451C47" w:rsidRDefault="00D94C82" w:rsidP="00D94C82">
                        <w:pPr>
                          <w:pStyle w:val="Content"/>
                          <w:rPr>
                            <w:b/>
                            <w:bCs/>
                            <w:u w:val="single"/>
                          </w:rPr>
                        </w:pPr>
                        <w:r w:rsidRPr="00451C47">
                          <w:rPr>
                            <w:b/>
                            <w:bCs/>
                            <w:u w:val="single"/>
                          </w:rPr>
                          <w:t>Blandest Picks</w:t>
                        </w:r>
                      </w:p>
                      <w:p w14:paraId="3A432568" w14:textId="77777777" w:rsidR="00D94C82" w:rsidRDefault="00D94C82" w:rsidP="00D94C82">
                        <w:pPr>
                          <w:pStyle w:val="Content"/>
                        </w:pPr>
                      </w:p>
                      <w:p w14:paraId="3CFEE677" w14:textId="070F3B0B" w:rsidR="00D94C82" w:rsidRDefault="008F0645" w:rsidP="00D94C82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Calvin Ridley</w:t>
                        </w:r>
                        <w:r w:rsidR="00D94C82">
                          <w:t>: -1</w:t>
                        </w:r>
                        <w:r>
                          <w:t>08</w:t>
                        </w:r>
                        <w:r w:rsidR="00D94C82">
                          <w:t>.</w:t>
                        </w:r>
                        <w:r>
                          <w:t>45</w:t>
                        </w:r>
                        <w:r w:rsidR="00D94C82">
                          <w:t xml:space="preserve"> zest</w:t>
                        </w:r>
                      </w:p>
                      <w:p w14:paraId="19DC3B59" w14:textId="7A7E0C80" w:rsidR="00D94C82" w:rsidRDefault="008F0645" w:rsidP="00D94C82">
                        <w:pPr>
                          <w:pStyle w:val="Content"/>
                          <w:numPr>
                            <w:ilvl w:val="0"/>
                            <w:numId w:val="2"/>
                          </w:numPr>
                        </w:pPr>
                        <w:r>
                          <w:t>Raheem Mostert</w:t>
                        </w:r>
                        <w:r w:rsidR="00D94C82">
                          <w:t>: -</w:t>
                        </w:r>
                        <w:r>
                          <w:t>62</w:t>
                        </w:r>
                        <w:r w:rsidR="00D94C82">
                          <w:t>.</w:t>
                        </w:r>
                        <w:r>
                          <w:t>39</w:t>
                        </w:r>
                        <w:r w:rsidR="00D94C82">
                          <w:t xml:space="preserve"> zest</w:t>
                        </w:r>
                      </w:p>
                      <w:p w14:paraId="30DD9030" w14:textId="77777777" w:rsidR="00D94C82" w:rsidRDefault="00D94C82" w:rsidP="00D94C82">
                        <w:pPr>
                          <w:pStyle w:val="Content"/>
                          <w:ind w:left="720"/>
                        </w:pPr>
                      </w:p>
                      <w:p w14:paraId="3EF14686" w14:textId="255C1224" w:rsidR="00D94C82" w:rsidRDefault="00D94C82" w:rsidP="00D94C82">
                        <w:pPr>
                          <w:pStyle w:val="Content"/>
                        </w:pPr>
                        <w:r>
                          <w:t xml:space="preserve">Sleeper – </w:t>
                        </w:r>
                        <w:r w:rsidR="008F0645">
                          <w:t>None</w:t>
                        </w:r>
                      </w:p>
                      <w:p w14:paraId="492B484A" w14:textId="77777777" w:rsidR="00D94C82" w:rsidRDefault="00D94C82" w:rsidP="00D94C82">
                        <w:pPr>
                          <w:pStyle w:val="Content"/>
                        </w:pPr>
                      </w:p>
                      <w:p w14:paraId="1C810EE9" w14:textId="77777777" w:rsidR="00D94C82" w:rsidRDefault="00D94C82" w:rsidP="00D94C82">
                        <w:pPr>
                          <w:pStyle w:val="Content"/>
                        </w:pPr>
                      </w:p>
                      <w:p w14:paraId="1E25B3D3" w14:textId="77777777" w:rsidR="00D94C82" w:rsidRDefault="00D94C82" w:rsidP="00D94C82">
                        <w:pPr>
                          <w:pStyle w:val="Content"/>
                        </w:pPr>
                      </w:p>
                      <w:p w14:paraId="27705B74" w14:textId="77777777" w:rsidR="00D94C82" w:rsidRDefault="00D94C82" w:rsidP="00D94C82">
                        <w:pPr>
                          <w:pStyle w:val="Content"/>
                        </w:pPr>
                      </w:p>
                    </w:tc>
                  </w:tr>
                  <w:tr w:rsidR="00D94C82" w14:paraId="49717788" w14:textId="77777777" w:rsidTr="00F65FC9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3DFDB765" w14:textId="77777777" w:rsidR="00D94C82" w:rsidRPr="00DF027C" w:rsidRDefault="00D94C82" w:rsidP="00D94C82">
                        <w:pPr>
                          <w:pStyle w:val="EmphasisText"/>
                          <w:jc w:val="center"/>
                        </w:pPr>
                        <w:r>
                          <w:rPr>
                            <w:noProof/>
                          </w:rPr>
                          <mc:AlternateContent>
                            <mc:Choice Requires="wps">
                              <w:drawing>
                                <wp:inline distT="0" distB="0" distL="0" distR="0" wp14:anchorId="320E9CBB" wp14:editId="759F7DE8">
                                  <wp:extent cx="5422005" cy="695459"/>
                                  <wp:effectExtent l="0" t="0" r="0" b="0"/>
                                  <wp:docPr id="900562090" name="Text Box 900562090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6954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7C89ED8" w14:textId="77777777" w:rsidR="00D94C82" w:rsidRDefault="00D94C82" w:rsidP="00D94C82">
                                              <w:pPr>
                                                <w:jc w:val="center"/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ZEST SCORE:</w:t>
                                              </w:r>
                                            </w:p>
                                            <w:p w14:paraId="36828535" w14:textId="28E6DFFF" w:rsidR="00D94C82" w:rsidRDefault="00D94C82" w:rsidP="00D94C82">
                                              <w:pPr>
                                                <w:jc w:val="center"/>
                                              </w:pP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-20</w:t>
                                              </w: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8</w:t>
                                              </w: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.</w:t>
                                              </w:r>
                                              <w:r>
                                                <w:rPr>
                                                  <w:i/>
                                                  <w:sz w:val="36"/>
                                                </w:rPr>
                                                <w:t>37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320E9CBB" id="Text Box 900562090" o:spid="_x0000_s1031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" filled="f" stroked="f" strokeweight=".5pt">
                                  <v:textbox>
                                    <w:txbxContent>
                                      <w:p w14:paraId="07C89ED8" w14:textId="77777777" w:rsidR="00D94C82" w:rsidRDefault="00D94C82" w:rsidP="00D94C82">
                                        <w:pPr>
                                          <w:jc w:val="center"/>
                                          <w:rPr>
                                            <w:i/>
                                            <w:sz w:val="36"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ZEST SCORE:</w:t>
                                        </w:r>
                                      </w:p>
                                      <w:p w14:paraId="36828535" w14:textId="28E6DFFF" w:rsidR="00D94C82" w:rsidRDefault="00D94C82" w:rsidP="00D94C82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-20</w:t>
                                        </w: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8</w:t>
                                        </w: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i/>
                                            <w:sz w:val="36"/>
                                          </w:rPr>
                                          <w:t>37</w:t>
                                        </w: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21036E15" w14:textId="77777777" w:rsidR="00D94C82" w:rsidRDefault="00D94C82" w:rsidP="00D94C82">
                  <w:pPr>
                    <w:pStyle w:val="EmphasisText"/>
                    <w:rPr>
                      <w:i/>
                      <w:sz w:val="36"/>
                    </w:rPr>
                  </w:pPr>
                </w:p>
                <w:p w14:paraId="0A0754EF" w14:textId="77777777" w:rsidR="00D94C82" w:rsidRDefault="00D94C82" w:rsidP="00EC20EF">
                  <w:pPr>
                    <w:pStyle w:val="Content"/>
                    <w:rPr>
                      <w:i/>
                      <w:sz w:val="36"/>
                    </w:rPr>
                  </w:pPr>
                </w:p>
              </w:tc>
            </w:tr>
          </w:tbl>
          <w:p w14:paraId="726E38F6" w14:textId="55CD084F" w:rsidR="00EC20EF" w:rsidRDefault="00EC20EF" w:rsidP="00EC20EF">
            <w:pPr>
              <w:pStyle w:val="Content"/>
              <w:rPr>
                <w:i/>
                <w:sz w:val="36"/>
              </w:rPr>
            </w:pPr>
          </w:p>
        </w:tc>
      </w:tr>
    </w:tbl>
    <w:p w14:paraId="61E78E11" w14:textId="77777777" w:rsidR="0087605E" w:rsidRDefault="0087605E" w:rsidP="00DF027C"/>
    <w:p w14:paraId="63967A24" w14:textId="77777777" w:rsidR="008F0645" w:rsidRDefault="008F0645" w:rsidP="00DF027C"/>
    <w:p w14:paraId="7713C3D5" w14:textId="77777777" w:rsidR="008F0645" w:rsidRDefault="008F0645" w:rsidP="00DF027C"/>
    <w:p w14:paraId="34340985" w14:textId="77777777" w:rsidR="008F0645" w:rsidRDefault="008F0645" w:rsidP="00DF027C"/>
    <w:p w14:paraId="70C9F91C" w14:textId="77777777" w:rsidR="008F0645" w:rsidRDefault="008F0645" w:rsidP="00DF027C"/>
    <w:p w14:paraId="6B983497" w14:textId="77777777" w:rsidR="008F0645" w:rsidRDefault="008F0645" w:rsidP="00DF027C"/>
    <w:p w14:paraId="1C7B8BF6" w14:textId="70FF5A04" w:rsidR="008F0645" w:rsidRDefault="008F0645" w:rsidP="008F0645">
      <w:pPr>
        <w:pStyle w:val="Heading1"/>
      </w:pPr>
      <w:r>
        <w:lastRenderedPageBreak/>
        <w:t xml:space="preserve">Team </w:t>
      </w:r>
      <w:r>
        <w:t>Newman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8F0645" w14:paraId="5C41FB9D" w14:textId="77777777" w:rsidTr="00F65FC9">
        <w:trPr>
          <w:trHeight w:val="3546"/>
        </w:trPr>
        <w:tc>
          <w:tcPr>
            <w:tcW w:w="9999" w:type="dxa"/>
          </w:tcPr>
          <w:p w14:paraId="4AB51A42" w14:textId="56A84A31" w:rsidR="008F0645" w:rsidRDefault="008F064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09EB1250" wp14:editId="439E1FBB">
                  <wp:simplePos x="0" y="0"/>
                  <wp:positionH relativeFrom="column">
                    <wp:posOffset>4444365</wp:posOffset>
                  </wp:positionH>
                  <wp:positionV relativeFrom="paragraph">
                    <wp:posOffset>106045</wp:posOffset>
                  </wp:positionV>
                  <wp:extent cx="1456690" cy="260985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186" y="21442"/>
                      <wp:lineTo x="21186" y="0"/>
                      <wp:lineTo x="0" y="0"/>
                    </wp:wrapPolygon>
                  </wp:wrapTight>
                  <wp:docPr id="786742527" name="Picture 786742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742527" name="Picture 78674252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9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406964217"/>
                <w:placeholder>
                  <w:docPart w:val="C32D27566F364827982362F6B2C9FF32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5</w:t>
                </w:r>
              </w:sdtContent>
            </w:sdt>
          </w:p>
          <w:p w14:paraId="20BD312B" w14:textId="77777777" w:rsidR="008F0645" w:rsidRDefault="008F0645" w:rsidP="00F65FC9"/>
          <w:p w14:paraId="1513F446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398ED701" w14:textId="77777777" w:rsidR="008F0645" w:rsidRDefault="008F0645" w:rsidP="00F65FC9">
            <w:pPr>
              <w:pStyle w:val="Content"/>
            </w:pPr>
          </w:p>
          <w:p w14:paraId="37DB1655" w14:textId="3135652C" w:rsidR="008F0645" w:rsidRDefault="008F0645" w:rsidP="00F65FC9">
            <w:pPr>
              <w:pStyle w:val="Content"/>
              <w:numPr>
                <w:ilvl w:val="0"/>
                <w:numId w:val="1"/>
              </w:numPr>
            </w:pPr>
            <w:r>
              <w:t>Deebo Samuel</w:t>
            </w:r>
            <w:r>
              <w:t xml:space="preserve">: </w:t>
            </w:r>
            <w:r>
              <w:t>108.54</w:t>
            </w:r>
            <w:r>
              <w:t xml:space="preserve"> zest</w:t>
            </w:r>
          </w:p>
          <w:p w14:paraId="6AF493F7" w14:textId="6FC7377F" w:rsidR="008F0645" w:rsidRDefault="008F0645" w:rsidP="00F65FC9">
            <w:pPr>
              <w:pStyle w:val="Content"/>
              <w:numPr>
                <w:ilvl w:val="0"/>
                <w:numId w:val="1"/>
              </w:numPr>
            </w:pPr>
            <w:r>
              <w:t xml:space="preserve">Terry </w:t>
            </w:r>
            <w:proofErr w:type="spellStart"/>
            <w:r>
              <w:t>Mclaurin</w:t>
            </w:r>
            <w:proofErr w:type="spellEnd"/>
            <w:r>
              <w:t>: 99.44</w:t>
            </w:r>
            <w:r>
              <w:t xml:space="preserve"> zest</w:t>
            </w:r>
          </w:p>
          <w:p w14:paraId="43DD69CF" w14:textId="77777777" w:rsidR="008F0645" w:rsidRDefault="008F0645" w:rsidP="00F65FC9">
            <w:pPr>
              <w:pStyle w:val="Content"/>
              <w:ind w:left="720"/>
            </w:pPr>
          </w:p>
          <w:p w14:paraId="20310670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13D0C12B" w14:textId="77777777" w:rsidR="008F0645" w:rsidRDefault="008F0645" w:rsidP="00F65FC9">
            <w:pPr>
              <w:pStyle w:val="Content"/>
            </w:pPr>
          </w:p>
          <w:p w14:paraId="4A8F573A" w14:textId="55B494FF" w:rsidR="008F0645" w:rsidRDefault="008F0645" w:rsidP="00F65FC9">
            <w:pPr>
              <w:pStyle w:val="Content"/>
              <w:numPr>
                <w:ilvl w:val="0"/>
                <w:numId w:val="2"/>
              </w:numPr>
            </w:pPr>
            <w:proofErr w:type="spellStart"/>
            <w:r>
              <w:t>Rhamondre</w:t>
            </w:r>
            <w:proofErr w:type="spellEnd"/>
            <w:r>
              <w:t xml:space="preserve"> Stevenson</w:t>
            </w:r>
            <w:r>
              <w:t>: -10</w:t>
            </w:r>
            <w:r>
              <w:t>1</w:t>
            </w:r>
            <w:r>
              <w:t>.</w:t>
            </w:r>
            <w:r>
              <w:t>86</w:t>
            </w:r>
            <w:r>
              <w:t xml:space="preserve"> zest</w:t>
            </w:r>
          </w:p>
          <w:p w14:paraId="78122648" w14:textId="436EF5A1" w:rsidR="008F0645" w:rsidRDefault="008F0645" w:rsidP="00F65FC9">
            <w:pPr>
              <w:pStyle w:val="Content"/>
              <w:numPr>
                <w:ilvl w:val="0"/>
                <w:numId w:val="2"/>
              </w:numPr>
            </w:pPr>
            <w:r>
              <w:t>R</w:t>
            </w:r>
            <w:r>
              <w:t>ashaad Penny</w:t>
            </w:r>
            <w:r>
              <w:t>: -</w:t>
            </w:r>
            <w:r>
              <w:t>85.24</w:t>
            </w:r>
            <w:r>
              <w:t xml:space="preserve"> zest</w:t>
            </w:r>
          </w:p>
          <w:p w14:paraId="6B538CAB" w14:textId="77777777" w:rsidR="008F0645" w:rsidRDefault="008F0645" w:rsidP="00F65FC9">
            <w:pPr>
              <w:pStyle w:val="Content"/>
              <w:ind w:left="720"/>
            </w:pPr>
          </w:p>
          <w:p w14:paraId="7F486757" w14:textId="54024ABA" w:rsidR="008F0645" w:rsidRDefault="008F0645" w:rsidP="00F65FC9">
            <w:pPr>
              <w:pStyle w:val="Content"/>
            </w:pPr>
            <w:r>
              <w:t xml:space="preserve">Sleeper – </w:t>
            </w:r>
            <w:r>
              <w:t>Jonathan Mingo: 9.07 zest</w:t>
            </w:r>
          </w:p>
          <w:p w14:paraId="17B1721D" w14:textId="77777777" w:rsidR="008F0645" w:rsidRDefault="008F0645" w:rsidP="00F65FC9">
            <w:pPr>
              <w:pStyle w:val="Content"/>
            </w:pPr>
          </w:p>
          <w:p w14:paraId="0D737F9B" w14:textId="77777777" w:rsidR="008F0645" w:rsidRDefault="008F0645" w:rsidP="00F65FC9">
            <w:pPr>
              <w:pStyle w:val="Content"/>
            </w:pPr>
          </w:p>
          <w:p w14:paraId="22F31236" w14:textId="77777777" w:rsidR="008F0645" w:rsidRDefault="008F0645" w:rsidP="00F65FC9">
            <w:pPr>
              <w:pStyle w:val="Content"/>
            </w:pPr>
          </w:p>
          <w:p w14:paraId="620E5E3C" w14:textId="77777777" w:rsidR="008F0645" w:rsidRDefault="008F0645" w:rsidP="00F65FC9">
            <w:pPr>
              <w:pStyle w:val="Content"/>
            </w:pPr>
          </w:p>
        </w:tc>
      </w:tr>
      <w:tr w:rsidR="008F0645" w14:paraId="4815DDCE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6A5E8B60" w14:textId="77777777" w:rsidR="008F0645" w:rsidRPr="00DF027C" w:rsidRDefault="008F064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1B86A6E" wp14:editId="7AD7F8FD">
                      <wp:extent cx="5422005" cy="695459"/>
                      <wp:effectExtent l="0" t="0" r="0" b="0"/>
                      <wp:docPr id="2084771007" name="Text Box 20847710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F587AA" w14:textId="77777777" w:rsidR="008F0645" w:rsidRDefault="008F0645" w:rsidP="008F064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726271C7" w14:textId="6FDAE488" w:rsidR="008F0645" w:rsidRDefault="008F0645" w:rsidP="008F064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+ 25.62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B86A6E" id="Text Box 2084771007" o:spid="_x0000_s1032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" filled="f" stroked="f" strokeweight=".5pt">
                      <v:textbox>
                        <w:txbxContent>
                          <w:p w14:paraId="7CF587AA" w14:textId="77777777" w:rsidR="008F0645" w:rsidRDefault="008F0645" w:rsidP="008F064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726271C7" w14:textId="6FDAE488" w:rsidR="008F0645" w:rsidRDefault="008F0645" w:rsidP="008F064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+ 25.62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1B23179" w14:textId="77777777" w:rsidR="008F0645" w:rsidRDefault="008F0645" w:rsidP="00DF027C"/>
    <w:p w14:paraId="325409D1" w14:textId="77777777" w:rsidR="008F0645" w:rsidRDefault="008F0645" w:rsidP="00DF027C"/>
    <w:p w14:paraId="4E26A1A6" w14:textId="77777777" w:rsidR="008F0645" w:rsidRDefault="008F0645" w:rsidP="00DF027C"/>
    <w:p w14:paraId="1537AE37" w14:textId="77777777" w:rsidR="008F0645" w:rsidRDefault="008F0645" w:rsidP="00DF027C"/>
    <w:p w14:paraId="24BBB905" w14:textId="77777777" w:rsidR="008F0645" w:rsidRDefault="008F0645" w:rsidP="00DF027C"/>
    <w:p w14:paraId="6924DBF1" w14:textId="77777777" w:rsidR="008F0645" w:rsidRDefault="008F0645" w:rsidP="00DF027C"/>
    <w:p w14:paraId="6EF3F986" w14:textId="77777777" w:rsidR="008F0645" w:rsidRDefault="008F0645" w:rsidP="00DF027C"/>
    <w:p w14:paraId="614103D9" w14:textId="77777777" w:rsidR="008F0645" w:rsidRDefault="008F0645" w:rsidP="00DF027C"/>
    <w:p w14:paraId="52788F62" w14:textId="77777777" w:rsidR="008F0645" w:rsidRDefault="008F0645" w:rsidP="00DF027C"/>
    <w:p w14:paraId="30BD017F" w14:textId="50C337DC" w:rsidR="008F0645" w:rsidRDefault="008F0645" w:rsidP="008F0645">
      <w:pPr>
        <w:pStyle w:val="Heading1"/>
      </w:pPr>
      <w:r>
        <w:lastRenderedPageBreak/>
        <w:t xml:space="preserve">Team </w:t>
      </w:r>
      <w:r>
        <w:t>Pont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8F0645" w14:paraId="5A423D97" w14:textId="77777777" w:rsidTr="00F65FC9">
        <w:trPr>
          <w:trHeight w:val="3546"/>
        </w:trPr>
        <w:tc>
          <w:tcPr>
            <w:tcW w:w="9999" w:type="dxa"/>
          </w:tcPr>
          <w:p w14:paraId="5DEF226D" w14:textId="5A2C0135" w:rsidR="008F0645" w:rsidRDefault="008F064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4EB299B1" wp14:editId="06FA14FE">
                  <wp:simplePos x="0" y="0"/>
                  <wp:positionH relativeFrom="column">
                    <wp:posOffset>4525645</wp:posOffset>
                  </wp:positionH>
                  <wp:positionV relativeFrom="paragraph">
                    <wp:posOffset>106045</wp:posOffset>
                  </wp:positionV>
                  <wp:extent cx="1299845" cy="260985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210" y="21442"/>
                      <wp:lineTo x="21210" y="0"/>
                      <wp:lineTo x="0" y="0"/>
                    </wp:wrapPolygon>
                  </wp:wrapTight>
                  <wp:docPr id="491667599" name="Picture 491667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667599" name="Picture 491667599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84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378678586"/>
                <w:placeholder>
                  <w:docPart w:val="EDD3B7C81F534AB69CE0DA42404528FE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6</w:t>
                </w:r>
              </w:sdtContent>
            </w:sdt>
          </w:p>
          <w:p w14:paraId="3A089FC4" w14:textId="77777777" w:rsidR="008F0645" w:rsidRDefault="008F0645" w:rsidP="00F65FC9"/>
          <w:p w14:paraId="77E5F8D1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4C87693A" w14:textId="77777777" w:rsidR="008F0645" w:rsidRDefault="008F0645" w:rsidP="00F65FC9">
            <w:pPr>
              <w:pStyle w:val="Content"/>
            </w:pPr>
          </w:p>
          <w:p w14:paraId="01DCC74B" w14:textId="12070A14" w:rsidR="008F0645" w:rsidRDefault="008F0645" w:rsidP="00F65FC9">
            <w:pPr>
              <w:pStyle w:val="Content"/>
              <w:numPr>
                <w:ilvl w:val="0"/>
                <w:numId w:val="1"/>
              </w:numPr>
            </w:pPr>
            <w:r>
              <w:t>Tyreek Hill</w:t>
            </w:r>
            <w:r>
              <w:t xml:space="preserve">: </w:t>
            </w:r>
            <w:r>
              <w:t>89.44</w:t>
            </w:r>
            <w:r>
              <w:t xml:space="preserve"> zest</w:t>
            </w:r>
          </w:p>
          <w:p w14:paraId="0DD626F8" w14:textId="0DD28DE3" w:rsidR="008F0645" w:rsidRDefault="008F0645" w:rsidP="00F65FC9">
            <w:pPr>
              <w:pStyle w:val="Content"/>
              <w:numPr>
                <w:ilvl w:val="0"/>
                <w:numId w:val="1"/>
              </w:numPr>
            </w:pPr>
            <w:r>
              <w:t>Christian Kirk</w:t>
            </w:r>
            <w:r>
              <w:t xml:space="preserve">: </w:t>
            </w:r>
            <w:r>
              <w:t>83.52</w:t>
            </w:r>
            <w:r>
              <w:t xml:space="preserve"> zest</w:t>
            </w:r>
          </w:p>
          <w:p w14:paraId="6BA1BDB4" w14:textId="77777777" w:rsidR="008F0645" w:rsidRDefault="008F0645" w:rsidP="00F65FC9">
            <w:pPr>
              <w:pStyle w:val="Content"/>
              <w:ind w:left="720"/>
            </w:pPr>
          </w:p>
          <w:p w14:paraId="36F7896B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515F9E6B" w14:textId="77777777" w:rsidR="008F0645" w:rsidRDefault="008F0645" w:rsidP="00F65FC9">
            <w:pPr>
              <w:pStyle w:val="Content"/>
            </w:pPr>
          </w:p>
          <w:p w14:paraId="5C4D52D3" w14:textId="466BB4C5" w:rsidR="008F0645" w:rsidRDefault="008F0645" w:rsidP="00F65FC9">
            <w:pPr>
              <w:pStyle w:val="Content"/>
              <w:numPr>
                <w:ilvl w:val="0"/>
                <w:numId w:val="2"/>
              </w:numPr>
            </w:pPr>
            <w:r>
              <w:t>George Kittle</w:t>
            </w:r>
            <w:r>
              <w:t>: -1</w:t>
            </w:r>
            <w:r>
              <w:t>40</w:t>
            </w:r>
            <w:r>
              <w:t>.</w:t>
            </w:r>
            <w:r>
              <w:t>33</w:t>
            </w:r>
            <w:r>
              <w:t xml:space="preserve"> zest</w:t>
            </w:r>
          </w:p>
          <w:p w14:paraId="1D6F4E55" w14:textId="7F55963B" w:rsidR="008F0645" w:rsidRDefault="008F0645" w:rsidP="00F65FC9">
            <w:pPr>
              <w:pStyle w:val="Content"/>
              <w:numPr>
                <w:ilvl w:val="0"/>
                <w:numId w:val="2"/>
              </w:numPr>
            </w:pPr>
            <w:r>
              <w:t xml:space="preserve">Tua </w:t>
            </w:r>
            <w:proofErr w:type="spellStart"/>
            <w:r>
              <w:t>Tagovaloa</w:t>
            </w:r>
            <w:proofErr w:type="spellEnd"/>
            <w:r>
              <w:t>: -8</w:t>
            </w:r>
            <w:r>
              <w:t>4</w:t>
            </w:r>
            <w:r>
              <w:t>.</w:t>
            </w:r>
            <w:r>
              <w:t>10</w:t>
            </w:r>
            <w:r>
              <w:t xml:space="preserve"> zest</w:t>
            </w:r>
          </w:p>
          <w:p w14:paraId="521CD903" w14:textId="77777777" w:rsidR="008F0645" w:rsidRDefault="008F0645" w:rsidP="00F65FC9">
            <w:pPr>
              <w:pStyle w:val="Content"/>
              <w:ind w:left="720"/>
            </w:pPr>
          </w:p>
          <w:p w14:paraId="37BE2287" w14:textId="3B6C6777" w:rsidR="008F0645" w:rsidRDefault="008F0645" w:rsidP="00F65FC9">
            <w:pPr>
              <w:pStyle w:val="Content"/>
            </w:pPr>
            <w:r>
              <w:t xml:space="preserve">Sleeper – </w:t>
            </w:r>
            <w:r>
              <w:t>Alec Pierce</w:t>
            </w:r>
            <w:r>
              <w:t>: 9.</w:t>
            </w:r>
            <w:r>
              <w:t>40</w:t>
            </w:r>
            <w:r>
              <w:t xml:space="preserve"> zest</w:t>
            </w:r>
          </w:p>
          <w:p w14:paraId="143F781A" w14:textId="77777777" w:rsidR="008F0645" w:rsidRDefault="008F0645" w:rsidP="00F65FC9">
            <w:pPr>
              <w:pStyle w:val="Content"/>
            </w:pPr>
          </w:p>
          <w:p w14:paraId="61EF35DD" w14:textId="77777777" w:rsidR="008F0645" w:rsidRDefault="008F0645" w:rsidP="00F65FC9">
            <w:pPr>
              <w:pStyle w:val="Content"/>
            </w:pPr>
          </w:p>
          <w:p w14:paraId="30F256DF" w14:textId="77777777" w:rsidR="008F0645" w:rsidRDefault="008F0645" w:rsidP="00F65FC9">
            <w:pPr>
              <w:pStyle w:val="Content"/>
            </w:pPr>
          </w:p>
          <w:p w14:paraId="5BFB7EF4" w14:textId="77777777" w:rsidR="008F0645" w:rsidRDefault="008F0645" w:rsidP="00F65FC9">
            <w:pPr>
              <w:pStyle w:val="Content"/>
            </w:pPr>
          </w:p>
        </w:tc>
      </w:tr>
      <w:tr w:rsidR="008F0645" w14:paraId="067ECF51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3A41B9B9" w14:textId="77777777" w:rsidR="008F0645" w:rsidRPr="00DF027C" w:rsidRDefault="008F064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AC40F4A" wp14:editId="6E8B5209">
                      <wp:extent cx="5422005" cy="695459"/>
                      <wp:effectExtent l="0" t="0" r="0" b="0"/>
                      <wp:docPr id="482959084" name="Text Box 4829590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4301B2" w14:textId="77777777" w:rsidR="008F0645" w:rsidRDefault="008F0645" w:rsidP="008F064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2CA4D0C6" w14:textId="5DF5327B" w:rsidR="008F0645" w:rsidRDefault="008F0645" w:rsidP="008F064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-221.40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C40F4A" id="Text Box 482959084" o:spid="_x0000_s1033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feVVPBsCAAAzBAAADgAAAAAAAAAAAAAAAAAuAgAAZHJzL2Uyb0RvYy54bWxQSwECLQAU&#10;AAYACAAAACEAj8RPAt0AAAAFAQAADwAAAAAAAAAAAAAAAAB1BAAAZHJzL2Rvd25yZXYueG1sUEsF&#10;BgAAAAAEAAQA8wAAAH8FAAAAAA==&#10;" filled="f" stroked="f" strokeweight=".5pt">
                      <v:textbox>
                        <w:txbxContent>
                          <w:p w14:paraId="334301B2" w14:textId="77777777" w:rsidR="008F0645" w:rsidRDefault="008F0645" w:rsidP="008F064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2CA4D0C6" w14:textId="5DF5327B" w:rsidR="008F0645" w:rsidRDefault="008F0645" w:rsidP="008F064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-221.40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9E4197C" w14:textId="77777777" w:rsidR="008F0645" w:rsidRPr="00D70D02" w:rsidRDefault="008F0645" w:rsidP="008F0645"/>
    <w:p w14:paraId="7F5C1973" w14:textId="77777777" w:rsidR="008F0645" w:rsidRDefault="008F0645" w:rsidP="00DF027C"/>
    <w:p w14:paraId="24B2BFC7" w14:textId="77777777" w:rsidR="008F0645" w:rsidRDefault="008F0645" w:rsidP="00DF027C"/>
    <w:p w14:paraId="16D46445" w14:textId="77777777" w:rsidR="008F0645" w:rsidRDefault="008F0645" w:rsidP="00DF027C"/>
    <w:p w14:paraId="349E4BA7" w14:textId="77777777" w:rsidR="008F0645" w:rsidRDefault="008F0645" w:rsidP="00DF027C"/>
    <w:p w14:paraId="3746ACDE" w14:textId="77777777" w:rsidR="008F0645" w:rsidRDefault="008F0645" w:rsidP="00DF027C"/>
    <w:p w14:paraId="3B183BB8" w14:textId="77777777" w:rsidR="008F0645" w:rsidRDefault="008F0645" w:rsidP="00DF027C"/>
    <w:p w14:paraId="48930D50" w14:textId="77777777" w:rsidR="008F0645" w:rsidRDefault="008F0645" w:rsidP="00DF027C"/>
    <w:p w14:paraId="6371924B" w14:textId="77777777" w:rsidR="008F0645" w:rsidRDefault="008F0645" w:rsidP="00DF027C"/>
    <w:p w14:paraId="38DB645F" w14:textId="36F366D1" w:rsidR="008F0645" w:rsidRDefault="008F0645" w:rsidP="008F0645">
      <w:pPr>
        <w:pStyle w:val="Heading1"/>
      </w:pPr>
      <w:r>
        <w:lastRenderedPageBreak/>
        <w:t xml:space="preserve">Team </w:t>
      </w:r>
      <w:r>
        <w:t>Gembs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8F0645" w14:paraId="087E7FF7" w14:textId="77777777" w:rsidTr="00F65FC9">
        <w:trPr>
          <w:trHeight w:val="3546"/>
        </w:trPr>
        <w:tc>
          <w:tcPr>
            <w:tcW w:w="9999" w:type="dxa"/>
          </w:tcPr>
          <w:p w14:paraId="53A6645B" w14:textId="7B14D975" w:rsidR="008F0645" w:rsidRDefault="008F064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7039037F" wp14:editId="6388E843">
                  <wp:simplePos x="0" y="0"/>
                  <wp:positionH relativeFrom="column">
                    <wp:posOffset>4533265</wp:posOffset>
                  </wp:positionH>
                  <wp:positionV relativeFrom="paragraph">
                    <wp:posOffset>106045</wp:posOffset>
                  </wp:positionV>
                  <wp:extent cx="1279525" cy="260985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225" y="21442"/>
                      <wp:lineTo x="21225" y="0"/>
                      <wp:lineTo x="0" y="0"/>
                    </wp:wrapPolygon>
                  </wp:wrapTight>
                  <wp:docPr id="58221439" name="Picture 5822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21439" name="Picture 5822143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5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90785058"/>
                <w:placeholder>
                  <w:docPart w:val="2585E2C697B44D2EA82C14A17F1EA97D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7</w:t>
                </w:r>
              </w:sdtContent>
            </w:sdt>
          </w:p>
          <w:p w14:paraId="3164DAB7" w14:textId="77777777" w:rsidR="008F0645" w:rsidRDefault="008F0645" w:rsidP="00F65FC9"/>
          <w:p w14:paraId="0527684A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53D88F23" w14:textId="77777777" w:rsidR="008F0645" w:rsidRDefault="008F0645" w:rsidP="00F65FC9">
            <w:pPr>
              <w:pStyle w:val="Content"/>
            </w:pPr>
          </w:p>
          <w:p w14:paraId="35F80AA8" w14:textId="3E92D033" w:rsidR="008F0645" w:rsidRDefault="00CC7D65" w:rsidP="00F65FC9">
            <w:pPr>
              <w:pStyle w:val="Content"/>
              <w:numPr>
                <w:ilvl w:val="0"/>
                <w:numId w:val="1"/>
              </w:numPr>
            </w:pPr>
            <w:proofErr w:type="spellStart"/>
            <w:r>
              <w:t>Ceedee</w:t>
            </w:r>
            <w:proofErr w:type="spellEnd"/>
            <w:r>
              <w:t xml:space="preserve"> Lamb</w:t>
            </w:r>
            <w:r w:rsidR="008F0645">
              <w:t xml:space="preserve">: </w:t>
            </w:r>
            <w:r>
              <w:t>149.67</w:t>
            </w:r>
            <w:r w:rsidR="008F0645">
              <w:t xml:space="preserve"> zest</w:t>
            </w:r>
          </w:p>
          <w:p w14:paraId="07BD99D0" w14:textId="3435E834" w:rsidR="008F0645" w:rsidRDefault="00CC7D65" w:rsidP="00F65FC9">
            <w:pPr>
              <w:pStyle w:val="Content"/>
              <w:numPr>
                <w:ilvl w:val="0"/>
                <w:numId w:val="1"/>
              </w:numPr>
            </w:pPr>
            <w:r>
              <w:t>Chris Olave:</w:t>
            </w:r>
            <w:r w:rsidR="008F0645">
              <w:t xml:space="preserve"> </w:t>
            </w:r>
            <w:r>
              <w:t>142.06</w:t>
            </w:r>
            <w:r w:rsidR="008F0645">
              <w:t xml:space="preserve"> zest</w:t>
            </w:r>
          </w:p>
          <w:p w14:paraId="0FC27EAE" w14:textId="77777777" w:rsidR="008F0645" w:rsidRDefault="008F0645" w:rsidP="00F65FC9">
            <w:pPr>
              <w:pStyle w:val="Content"/>
              <w:ind w:left="720"/>
            </w:pPr>
          </w:p>
          <w:p w14:paraId="3382A2F1" w14:textId="77777777" w:rsidR="008F0645" w:rsidRPr="00451C47" w:rsidRDefault="008F064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35B1C733" w14:textId="77777777" w:rsidR="008F0645" w:rsidRDefault="008F0645" w:rsidP="00F65FC9">
            <w:pPr>
              <w:pStyle w:val="Content"/>
            </w:pPr>
          </w:p>
          <w:p w14:paraId="0033CC98" w14:textId="4BCF59AF" w:rsidR="008F064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>Zamir White</w:t>
            </w:r>
            <w:r w:rsidR="008F0645">
              <w:t>: -</w:t>
            </w:r>
            <w:r>
              <w:t>22</w:t>
            </w:r>
            <w:r w:rsidR="008F0645">
              <w:t>.</w:t>
            </w:r>
            <w:r>
              <w:t>06</w:t>
            </w:r>
            <w:r w:rsidR="008F0645">
              <w:t xml:space="preserve"> zest</w:t>
            </w:r>
          </w:p>
          <w:p w14:paraId="5E3C8742" w14:textId="45CB2D4A" w:rsidR="008F064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>Kenneth Gainwell</w:t>
            </w:r>
            <w:r w:rsidR="008F0645">
              <w:t>: -</w:t>
            </w:r>
            <w:r>
              <w:t>13</w:t>
            </w:r>
            <w:r w:rsidR="008F0645">
              <w:t>.</w:t>
            </w:r>
            <w:r>
              <w:t>20</w:t>
            </w:r>
            <w:r w:rsidR="008F0645">
              <w:t xml:space="preserve"> zest</w:t>
            </w:r>
          </w:p>
          <w:p w14:paraId="531DD6FA" w14:textId="77777777" w:rsidR="008F0645" w:rsidRDefault="008F0645" w:rsidP="00F65FC9">
            <w:pPr>
              <w:pStyle w:val="Content"/>
              <w:ind w:left="720"/>
            </w:pPr>
          </w:p>
          <w:p w14:paraId="3ACD218B" w14:textId="1251120A" w:rsidR="008F0645" w:rsidRDefault="008F0645" w:rsidP="00F65FC9">
            <w:pPr>
              <w:pStyle w:val="Content"/>
            </w:pPr>
            <w:r>
              <w:t xml:space="preserve">Sleeper – </w:t>
            </w:r>
            <w:r w:rsidR="00CC7D65">
              <w:t>Kyler Murray</w:t>
            </w:r>
            <w:r>
              <w:t xml:space="preserve">: </w:t>
            </w:r>
            <w:r w:rsidR="00CC7D65">
              <w:t>6.86</w:t>
            </w:r>
            <w:r>
              <w:t xml:space="preserve"> zest</w:t>
            </w:r>
          </w:p>
          <w:p w14:paraId="6A8C9A79" w14:textId="77777777" w:rsidR="008F0645" w:rsidRDefault="008F0645" w:rsidP="00F65FC9">
            <w:pPr>
              <w:pStyle w:val="Content"/>
            </w:pPr>
          </w:p>
          <w:p w14:paraId="2F0F1104" w14:textId="77777777" w:rsidR="008F0645" w:rsidRDefault="008F0645" w:rsidP="00F65FC9">
            <w:pPr>
              <w:pStyle w:val="Content"/>
            </w:pPr>
          </w:p>
          <w:p w14:paraId="700C7FFF" w14:textId="77777777" w:rsidR="008F0645" w:rsidRDefault="008F0645" w:rsidP="00F65FC9">
            <w:pPr>
              <w:pStyle w:val="Content"/>
            </w:pPr>
          </w:p>
          <w:p w14:paraId="2A9746A9" w14:textId="77777777" w:rsidR="008F0645" w:rsidRDefault="008F0645" w:rsidP="00F65FC9">
            <w:pPr>
              <w:pStyle w:val="Content"/>
            </w:pPr>
          </w:p>
        </w:tc>
      </w:tr>
      <w:tr w:rsidR="008F0645" w14:paraId="2B7D2AC9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77FFCD8A" w14:textId="77777777" w:rsidR="008F0645" w:rsidRPr="00DF027C" w:rsidRDefault="008F064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9164D7" wp14:editId="78D64965">
                      <wp:extent cx="5422005" cy="695459"/>
                      <wp:effectExtent l="0" t="0" r="0" b="0"/>
                      <wp:docPr id="357589205" name="Text Box 357589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285945" w14:textId="6A258FF7" w:rsidR="008F0645" w:rsidRDefault="008F0645" w:rsidP="008F064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5DF560AA" w14:textId="30A62AA9" w:rsidR="008F0645" w:rsidRDefault="008F0645" w:rsidP="008F064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+ 839.79*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49164D7" id="Text Box 357589205" o:spid="_x0000_s1034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fnzgZxsCAAAzBAAADgAAAAAAAAAAAAAAAAAuAgAAZHJzL2Uyb0RvYy54bWxQSwECLQAU&#10;AAYACAAAACEAj8RPAt0AAAAFAQAADwAAAAAAAAAAAAAAAAB1BAAAZHJzL2Rvd25yZXYueG1sUEsF&#10;BgAAAAAEAAQA8wAAAH8FAAAAAA==&#10;" filled="f" stroked="f" strokeweight=".5pt">
                      <v:textbox>
                        <w:txbxContent>
                          <w:p w14:paraId="23285945" w14:textId="6A258FF7" w:rsidR="008F0645" w:rsidRDefault="008F0645" w:rsidP="008F064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5DF560AA" w14:textId="30A62AA9" w:rsidR="008F0645" w:rsidRDefault="008F0645" w:rsidP="008F064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+ 839.79*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7BDF1A09" w14:textId="77777777" w:rsidR="008F0645" w:rsidRPr="00D70D02" w:rsidRDefault="008F0645" w:rsidP="008F0645"/>
    <w:p w14:paraId="38F6D43D" w14:textId="77777777" w:rsidR="008F0645" w:rsidRPr="00D70D02" w:rsidRDefault="008F0645" w:rsidP="008F0645"/>
    <w:p w14:paraId="63CAFCA9" w14:textId="379B702B" w:rsidR="008F0645" w:rsidRDefault="008F0645" w:rsidP="00DF027C">
      <w:r>
        <w:t xml:space="preserve">*Since this team was drafted based </w:t>
      </w:r>
      <w:proofErr w:type="gramStart"/>
      <w:r>
        <w:t>off of</w:t>
      </w:r>
      <w:proofErr w:type="gramEnd"/>
      <w:r>
        <w:t xml:space="preserve"> Zest Metrics, this is a biased indication of the team’s future success. However, this team far surpasses team Lafontaine under the eye test.</w:t>
      </w:r>
    </w:p>
    <w:p w14:paraId="2ECD7639" w14:textId="77777777" w:rsidR="00CC7D65" w:rsidRDefault="00CC7D65" w:rsidP="00DF027C"/>
    <w:p w14:paraId="161DDE54" w14:textId="77777777" w:rsidR="00CC7D65" w:rsidRDefault="00CC7D65" w:rsidP="00DF027C"/>
    <w:p w14:paraId="44E74307" w14:textId="77777777" w:rsidR="00CC7D65" w:rsidRDefault="00CC7D65" w:rsidP="00DF027C"/>
    <w:p w14:paraId="4F9949D4" w14:textId="77777777" w:rsidR="00CC7D65" w:rsidRDefault="00CC7D65" w:rsidP="00DF027C"/>
    <w:p w14:paraId="1E7BF360" w14:textId="2A3AE546" w:rsidR="00CC7D65" w:rsidRDefault="00CC7D65" w:rsidP="00CC7D65">
      <w:pPr>
        <w:pStyle w:val="Heading1"/>
      </w:pPr>
      <w:r>
        <w:lastRenderedPageBreak/>
        <w:t xml:space="preserve">Team </w:t>
      </w:r>
      <w:r>
        <w:t>Eckerle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CC7D65" w14:paraId="47FAFB08" w14:textId="77777777" w:rsidTr="00F65FC9">
        <w:trPr>
          <w:trHeight w:val="3546"/>
        </w:trPr>
        <w:tc>
          <w:tcPr>
            <w:tcW w:w="9999" w:type="dxa"/>
          </w:tcPr>
          <w:p w14:paraId="14347422" w14:textId="06578A9A" w:rsidR="00CC7D65" w:rsidRDefault="00CC7D6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4ED65414" wp14:editId="55BFC2E0">
                  <wp:simplePos x="0" y="0"/>
                  <wp:positionH relativeFrom="column">
                    <wp:posOffset>4523740</wp:posOffset>
                  </wp:positionH>
                  <wp:positionV relativeFrom="paragraph">
                    <wp:posOffset>185420</wp:posOffset>
                  </wp:positionV>
                  <wp:extent cx="1299845" cy="2449830"/>
                  <wp:effectExtent l="0" t="0" r="0" b="7620"/>
                  <wp:wrapTight wrapText="bothSides">
                    <wp:wrapPolygon edited="0">
                      <wp:start x="0" y="0"/>
                      <wp:lineTo x="0" y="21499"/>
                      <wp:lineTo x="21210" y="21499"/>
                      <wp:lineTo x="21210" y="0"/>
                      <wp:lineTo x="0" y="0"/>
                    </wp:wrapPolygon>
                  </wp:wrapTight>
                  <wp:docPr id="563047245" name="Picture 563047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047245" name="Picture 56304724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845" cy="244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1616255065"/>
                <w:placeholder>
                  <w:docPart w:val="D2E60D635142490A96938BD1C9672BBA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8</w:t>
                </w:r>
              </w:sdtContent>
            </w:sdt>
          </w:p>
          <w:p w14:paraId="3B57F00D" w14:textId="77777777" w:rsidR="00CC7D65" w:rsidRDefault="00CC7D65" w:rsidP="00F65FC9"/>
          <w:p w14:paraId="37A1094D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37EE9C00" w14:textId="77777777" w:rsidR="00CC7D65" w:rsidRDefault="00CC7D65" w:rsidP="00F65FC9">
            <w:pPr>
              <w:pStyle w:val="Content"/>
            </w:pPr>
          </w:p>
          <w:p w14:paraId="57E37B59" w14:textId="2A9320E7" w:rsidR="00CC7D65" w:rsidRDefault="00CC7D65" w:rsidP="00F65FC9">
            <w:pPr>
              <w:pStyle w:val="Content"/>
              <w:numPr>
                <w:ilvl w:val="0"/>
                <w:numId w:val="1"/>
              </w:numPr>
            </w:pPr>
            <w:r>
              <w:t>Amon-Ra St. Brown: 80</w:t>
            </w:r>
            <w:r>
              <w:t xml:space="preserve"> </w:t>
            </w:r>
            <w:proofErr w:type="gramStart"/>
            <w:r>
              <w:t>zest</w:t>
            </w:r>
            <w:proofErr w:type="gramEnd"/>
          </w:p>
          <w:p w14:paraId="4CFFECE2" w14:textId="03FDC7AF" w:rsidR="00CC7D65" w:rsidRDefault="00CC7D65" w:rsidP="00F65FC9">
            <w:pPr>
              <w:pStyle w:val="Content"/>
              <w:numPr>
                <w:ilvl w:val="0"/>
                <w:numId w:val="1"/>
              </w:numPr>
            </w:pPr>
            <w:r>
              <w:t>Aaron Rodgers</w:t>
            </w:r>
            <w:r>
              <w:t xml:space="preserve">: </w:t>
            </w:r>
            <w:r>
              <w:t>22.75</w:t>
            </w:r>
            <w:r>
              <w:t xml:space="preserve"> zest</w:t>
            </w:r>
          </w:p>
          <w:p w14:paraId="112F74FE" w14:textId="77777777" w:rsidR="00CC7D65" w:rsidRDefault="00CC7D65" w:rsidP="00F65FC9">
            <w:pPr>
              <w:pStyle w:val="Content"/>
              <w:ind w:left="720"/>
            </w:pPr>
          </w:p>
          <w:p w14:paraId="64A7F469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1A584C92" w14:textId="77777777" w:rsidR="00CC7D65" w:rsidRDefault="00CC7D65" w:rsidP="00F65FC9">
            <w:pPr>
              <w:pStyle w:val="Content"/>
            </w:pPr>
          </w:p>
          <w:p w14:paraId="487E2A25" w14:textId="512AA81A" w:rsidR="00CC7D6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>Derrick Henry</w:t>
            </w:r>
            <w:r>
              <w:t>: -1</w:t>
            </w:r>
            <w:r>
              <w:t>05</w:t>
            </w:r>
            <w:r>
              <w:t>.</w:t>
            </w:r>
            <w:r>
              <w:t>83</w:t>
            </w:r>
            <w:r>
              <w:t xml:space="preserve"> zest</w:t>
            </w:r>
          </w:p>
          <w:p w14:paraId="2B23B49F" w14:textId="66118832" w:rsidR="00CC7D6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>D’andre Swift</w:t>
            </w:r>
            <w:r>
              <w:t>: -</w:t>
            </w:r>
            <w:r>
              <w:t>75</w:t>
            </w:r>
            <w:r>
              <w:t>.</w:t>
            </w:r>
            <w:r>
              <w:t>04</w:t>
            </w:r>
            <w:r>
              <w:t xml:space="preserve"> zest</w:t>
            </w:r>
          </w:p>
          <w:p w14:paraId="13D4EFD0" w14:textId="00350BCA" w:rsidR="00CC7D65" w:rsidRDefault="00CC7D65" w:rsidP="00F65FC9">
            <w:pPr>
              <w:pStyle w:val="Content"/>
              <w:ind w:left="720"/>
            </w:pPr>
          </w:p>
          <w:p w14:paraId="6B00ACF1" w14:textId="601242BA" w:rsidR="00CC7D65" w:rsidRDefault="00CC7D65" w:rsidP="00F65FC9">
            <w:pPr>
              <w:pStyle w:val="Content"/>
            </w:pPr>
            <w:r>
              <w:t xml:space="preserve">Sleeper – </w:t>
            </w:r>
            <w:r>
              <w:t>Curtis Samuel: 5.57</w:t>
            </w:r>
            <w:r>
              <w:t xml:space="preserve"> zest</w:t>
            </w:r>
          </w:p>
          <w:p w14:paraId="13F7841A" w14:textId="77777777" w:rsidR="00CC7D65" w:rsidRDefault="00CC7D65" w:rsidP="00F65FC9">
            <w:pPr>
              <w:pStyle w:val="Content"/>
            </w:pPr>
          </w:p>
          <w:p w14:paraId="19939850" w14:textId="77777777" w:rsidR="00CC7D65" w:rsidRDefault="00CC7D65" w:rsidP="00F65FC9">
            <w:pPr>
              <w:pStyle w:val="Content"/>
            </w:pPr>
          </w:p>
          <w:p w14:paraId="4E46F7C0" w14:textId="77777777" w:rsidR="00CC7D65" w:rsidRDefault="00CC7D65" w:rsidP="00F65FC9">
            <w:pPr>
              <w:pStyle w:val="Content"/>
            </w:pPr>
          </w:p>
          <w:p w14:paraId="139B4D8E" w14:textId="77777777" w:rsidR="00CC7D65" w:rsidRDefault="00CC7D65" w:rsidP="00F65FC9">
            <w:pPr>
              <w:pStyle w:val="Content"/>
            </w:pPr>
          </w:p>
        </w:tc>
      </w:tr>
      <w:tr w:rsidR="00CC7D65" w14:paraId="17927545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027D2F76" w14:textId="39342DE7" w:rsidR="00CC7D65" w:rsidRPr="00DF027C" w:rsidRDefault="00CC7D6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AECA89C" wp14:editId="040D22D2">
                      <wp:extent cx="5422005" cy="695459"/>
                      <wp:effectExtent l="0" t="0" r="0" b="0"/>
                      <wp:docPr id="1492238430" name="Text Box 1492238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682FDE" w14:textId="77777777" w:rsidR="00CC7D65" w:rsidRDefault="00CC7D65" w:rsidP="00CC7D6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06012906" w14:textId="79340F31" w:rsidR="00CC7D65" w:rsidRDefault="00CC7D65" w:rsidP="00CC7D6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z w:val="36"/>
                                    </w:rPr>
                                    <w:t xml:space="preserve">399.01 </w:t>
                                  </w:r>
                                  <w:r w:rsidRPr="00CC7D65">
                                    <w:rPr>
                                      <w:rFonts w:ascii="Segoe UI Emoji" w:hAnsi="Segoe UI Emoji" w:cs="Segoe UI Emoji"/>
                                      <w:i/>
                                      <w:sz w:val="36"/>
                                    </w:rPr>
                                    <w:t>🤯</w:t>
                                  </w:r>
                                  <w:r w:rsidRPr="00CC7D65">
                                    <w:rPr>
                                      <w:i/>
                                      <w:sz w:val="36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ECA89C" id="Text Box 1492238430" o:spid="_x0000_s1035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" filled="f" stroked="f" strokeweight=".5pt">
                      <v:textbox>
                        <w:txbxContent>
                          <w:p w14:paraId="26682FDE" w14:textId="77777777" w:rsidR="00CC7D65" w:rsidRDefault="00CC7D65" w:rsidP="00CC7D6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06012906" w14:textId="79340F31" w:rsidR="00CC7D65" w:rsidRDefault="00CC7D65" w:rsidP="00CC7D6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-</w:t>
                            </w:r>
                            <w:r>
                              <w:rPr>
                                <w:i/>
                                <w:sz w:val="36"/>
                              </w:rPr>
                              <w:t xml:space="preserve">399.01 </w:t>
                            </w:r>
                            <w:r w:rsidRPr="00CC7D65">
                              <w:rPr>
                                <w:rFonts w:ascii="Segoe UI Emoji" w:hAnsi="Segoe UI Emoji" w:cs="Segoe UI Emoji"/>
                                <w:i/>
                                <w:sz w:val="36"/>
                              </w:rPr>
                              <w:t>🤯</w:t>
                            </w:r>
                            <w:r w:rsidRPr="00CC7D65">
                              <w:rPr>
                                <w:i/>
                                <w:sz w:val="36"/>
                              </w:rPr>
                              <w:t> 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8A9A2C5" w14:textId="77777777" w:rsidR="00CC7D65" w:rsidRPr="00D70D02" w:rsidRDefault="00CC7D65" w:rsidP="00CC7D65"/>
    <w:p w14:paraId="3C414CC8" w14:textId="77777777" w:rsidR="00CC7D65" w:rsidRDefault="00CC7D65" w:rsidP="00DF027C"/>
    <w:p w14:paraId="2E39549E" w14:textId="70798F38" w:rsidR="00CC7D65" w:rsidRDefault="00CC7D65" w:rsidP="00DF027C"/>
    <w:p w14:paraId="290DC724" w14:textId="77777777" w:rsidR="00CC7D65" w:rsidRDefault="00CC7D65" w:rsidP="00DF027C"/>
    <w:p w14:paraId="05763CEB" w14:textId="77777777" w:rsidR="00CC7D65" w:rsidRDefault="00CC7D65" w:rsidP="00DF027C"/>
    <w:p w14:paraId="72697DDE" w14:textId="5A31E5F1" w:rsidR="00CC7D65" w:rsidRDefault="00CC7D65" w:rsidP="00DF027C"/>
    <w:p w14:paraId="53472952" w14:textId="2822FDF5" w:rsidR="00CC7D65" w:rsidRDefault="00CC7D65" w:rsidP="00DF027C"/>
    <w:p w14:paraId="34E15487" w14:textId="77777777" w:rsidR="00CC7D65" w:rsidRDefault="00CC7D65" w:rsidP="00DF027C"/>
    <w:p w14:paraId="698D399E" w14:textId="77777777" w:rsidR="00CC7D65" w:rsidRDefault="00CC7D65" w:rsidP="00DF027C"/>
    <w:p w14:paraId="583DAA56" w14:textId="64E08855" w:rsidR="00CC7D65" w:rsidRDefault="00CC7D65" w:rsidP="00CC7D65">
      <w:pPr>
        <w:pStyle w:val="Heading1"/>
      </w:pPr>
      <w:r>
        <w:lastRenderedPageBreak/>
        <w:t xml:space="preserve">Team </w:t>
      </w:r>
      <w:r>
        <w:t>Adam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CC7D65" w14:paraId="74D51A52" w14:textId="77777777" w:rsidTr="00F65FC9">
        <w:trPr>
          <w:trHeight w:val="3546"/>
        </w:trPr>
        <w:tc>
          <w:tcPr>
            <w:tcW w:w="9999" w:type="dxa"/>
          </w:tcPr>
          <w:p w14:paraId="50BC860D" w14:textId="3FE717C5" w:rsidR="00CC7D65" w:rsidRDefault="00CC7D6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86912" behindDoc="1" locked="0" layoutInCell="1" allowOverlap="1" wp14:anchorId="31FB47E8" wp14:editId="35CD5088">
                  <wp:simplePos x="0" y="0"/>
                  <wp:positionH relativeFrom="column">
                    <wp:posOffset>4523740</wp:posOffset>
                  </wp:positionH>
                  <wp:positionV relativeFrom="paragraph">
                    <wp:posOffset>234315</wp:posOffset>
                  </wp:positionV>
                  <wp:extent cx="1299845" cy="2345055"/>
                  <wp:effectExtent l="0" t="0" r="0" b="0"/>
                  <wp:wrapTight wrapText="bothSides">
                    <wp:wrapPolygon edited="0">
                      <wp:start x="0" y="0"/>
                      <wp:lineTo x="0" y="21407"/>
                      <wp:lineTo x="21210" y="21407"/>
                      <wp:lineTo x="21210" y="0"/>
                      <wp:lineTo x="0" y="0"/>
                    </wp:wrapPolygon>
                  </wp:wrapTight>
                  <wp:docPr id="2145900769" name="Picture 2145900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900769" name="Picture 214590076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84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502210583"/>
                <w:placeholder>
                  <w:docPart w:val="5019C2D8D321412DAD735D6CE5A62B83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9</w:t>
                </w:r>
              </w:sdtContent>
            </w:sdt>
          </w:p>
          <w:p w14:paraId="6B6F6E45" w14:textId="6C28870F" w:rsidR="00CC7D65" w:rsidRDefault="00CC7D65" w:rsidP="00F65FC9"/>
          <w:p w14:paraId="2CE64D32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1A2C4205" w14:textId="77777777" w:rsidR="00CC7D65" w:rsidRDefault="00CC7D65" w:rsidP="00F65FC9">
            <w:pPr>
              <w:pStyle w:val="Content"/>
            </w:pPr>
          </w:p>
          <w:p w14:paraId="2EED7EE7" w14:textId="59A059B6" w:rsidR="00CC7D65" w:rsidRDefault="00CC7D65" w:rsidP="00F65FC9">
            <w:pPr>
              <w:pStyle w:val="Content"/>
              <w:numPr>
                <w:ilvl w:val="0"/>
                <w:numId w:val="1"/>
              </w:numPr>
            </w:pPr>
            <w:r>
              <w:t>Nick Chubb</w:t>
            </w:r>
            <w:r>
              <w:t xml:space="preserve">: </w:t>
            </w:r>
            <w:r>
              <w:t>97.98</w:t>
            </w:r>
            <w:r>
              <w:t xml:space="preserve"> zest</w:t>
            </w:r>
          </w:p>
          <w:p w14:paraId="682A2986" w14:textId="13939D50" w:rsidR="00CC7D65" w:rsidRDefault="00CC7D65" w:rsidP="00F65FC9">
            <w:pPr>
              <w:pStyle w:val="Content"/>
              <w:numPr>
                <w:ilvl w:val="0"/>
                <w:numId w:val="1"/>
              </w:numPr>
            </w:pPr>
            <w:r>
              <w:t>Davante Adams</w:t>
            </w:r>
            <w:r>
              <w:t xml:space="preserve">: </w:t>
            </w:r>
            <w:r>
              <w:t>97</w:t>
            </w:r>
            <w:r>
              <w:t>.</w:t>
            </w:r>
            <w:r>
              <w:t>98</w:t>
            </w:r>
            <w:r>
              <w:t xml:space="preserve"> zest</w:t>
            </w:r>
          </w:p>
          <w:p w14:paraId="3487F011" w14:textId="2AA3B48E" w:rsidR="00CC7D65" w:rsidRDefault="00CC7D65" w:rsidP="00F65FC9">
            <w:pPr>
              <w:pStyle w:val="Content"/>
              <w:ind w:left="720"/>
            </w:pPr>
          </w:p>
          <w:p w14:paraId="5E1195B7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63A969A4" w14:textId="77777777" w:rsidR="00CC7D65" w:rsidRDefault="00CC7D65" w:rsidP="00F65FC9">
            <w:pPr>
              <w:pStyle w:val="Content"/>
            </w:pPr>
          </w:p>
          <w:p w14:paraId="7546A273" w14:textId="59C85E9F" w:rsidR="00CC7D6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>Keenan Allen</w:t>
            </w:r>
            <w:r>
              <w:t>: -1</w:t>
            </w:r>
            <w:r>
              <w:t>91</w:t>
            </w:r>
            <w:r>
              <w:t>.</w:t>
            </w:r>
            <w:r>
              <w:t>45</w:t>
            </w:r>
            <w:r>
              <w:t xml:space="preserve"> zest</w:t>
            </w:r>
          </w:p>
          <w:p w14:paraId="31D308DE" w14:textId="6EF04787" w:rsidR="00CC7D65" w:rsidRDefault="00CC7D65" w:rsidP="00F65FC9">
            <w:pPr>
              <w:pStyle w:val="Content"/>
              <w:numPr>
                <w:ilvl w:val="0"/>
                <w:numId w:val="2"/>
              </w:numPr>
            </w:pPr>
            <w:r>
              <w:t xml:space="preserve">Cam Akers: -145.69 </w:t>
            </w:r>
            <w:r>
              <w:t>zest</w:t>
            </w:r>
          </w:p>
          <w:p w14:paraId="0808067E" w14:textId="77777777" w:rsidR="00CC7D65" w:rsidRDefault="00CC7D65" w:rsidP="00F65FC9">
            <w:pPr>
              <w:pStyle w:val="Content"/>
              <w:ind w:left="720"/>
            </w:pPr>
          </w:p>
          <w:p w14:paraId="36EDBB15" w14:textId="4760DE6B" w:rsidR="00CC7D65" w:rsidRDefault="00CC7D65" w:rsidP="00F65FC9">
            <w:pPr>
              <w:pStyle w:val="Content"/>
            </w:pPr>
            <w:r>
              <w:t xml:space="preserve">Sleeper – </w:t>
            </w:r>
            <w:r>
              <w:t>Russell Wilson</w:t>
            </w:r>
            <w:r>
              <w:t xml:space="preserve">: </w:t>
            </w:r>
            <w:r>
              <w:t>10.77</w:t>
            </w:r>
            <w:r>
              <w:t xml:space="preserve"> zest</w:t>
            </w:r>
          </w:p>
          <w:p w14:paraId="592EEE04" w14:textId="77777777" w:rsidR="00CC7D65" w:rsidRDefault="00CC7D65" w:rsidP="00F65FC9">
            <w:pPr>
              <w:pStyle w:val="Content"/>
            </w:pPr>
          </w:p>
          <w:p w14:paraId="786E040A" w14:textId="77777777" w:rsidR="00CC7D65" w:rsidRDefault="00CC7D65" w:rsidP="00F65FC9">
            <w:pPr>
              <w:pStyle w:val="Content"/>
            </w:pPr>
          </w:p>
          <w:p w14:paraId="2F9DE5C0" w14:textId="77777777" w:rsidR="00CC7D65" w:rsidRDefault="00CC7D65" w:rsidP="00F65FC9">
            <w:pPr>
              <w:pStyle w:val="Content"/>
            </w:pPr>
          </w:p>
          <w:p w14:paraId="5783C2CD" w14:textId="77777777" w:rsidR="00CC7D65" w:rsidRDefault="00CC7D65" w:rsidP="00F65FC9">
            <w:pPr>
              <w:pStyle w:val="Content"/>
            </w:pPr>
          </w:p>
        </w:tc>
      </w:tr>
      <w:tr w:rsidR="00CC7D65" w14:paraId="2851A151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2E5FB28D" w14:textId="6E6DC902" w:rsidR="00CC7D65" w:rsidRPr="00DF027C" w:rsidRDefault="00CC7D6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2FB7050" wp14:editId="4310737F">
                      <wp:extent cx="5422005" cy="695459"/>
                      <wp:effectExtent l="0" t="0" r="0" b="0"/>
                      <wp:docPr id="366112728" name="Text Box 3661127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0EB50F" w14:textId="77777777" w:rsidR="00CC7D65" w:rsidRDefault="00CC7D65" w:rsidP="00CC7D6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6344BF50" w14:textId="68EA70C4" w:rsidR="00CC7D65" w:rsidRDefault="00A828F2" w:rsidP="00CC7D6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 xml:space="preserve">+ </w:t>
                                  </w:r>
                                  <w:r w:rsidR="00CC7D65">
                                    <w:rPr>
                                      <w:i/>
                                      <w:sz w:val="36"/>
                                    </w:rPr>
                                    <w:t>54.93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FB7050" id="Text Box 366112728" o:spid="_x0000_s1036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" filled="f" stroked="f" strokeweight=".5pt">
                      <v:textbox>
                        <w:txbxContent>
                          <w:p w14:paraId="240EB50F" w14:textId="77777777" w:rsidR="00CC7D65" w:rsidRDefault="00CC7D65" w:rsidP="00CC7D6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6344BF50" w14:textId="68EA70C4" w:rsidR="00CC7D65" w:rsidRDefault="00A828F2" w:rsidP="00CC7D6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 xml:space="preserve">+ </w:t>
                            </w:r>
                            <w:r w:rsidR="00CC7D65">
                              <w:rPr>
                                <w:i/>
                                <w:sz w:val="36"/>
                              </w:rPr>
                              <w:t>54.93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5EA66EF3" w14:textId="77777777" w:rsidR="00CC7D65" w:rsidRPr="00D70D02" w:rsidRDefault="00CC7D65" w:rsidP="00CC7D65"/>
    <w:p w14:paraId="12078C09" w14:textId="65527D2E" w:rsidR="00CC7D65" w:rsidRDefault="007C6F57" w:rsidP="00DF027C">
      <w:r>
        <w:rPr>
          <w:noProof/>
        </w:rPr>
        <w:drawing>
          <wp:anchor distT="0" distB="0" distL="114300" distR="114300" simplePos="0" relativeHeight="251696128" behindDoc="0" locked="0" layoutInCell="1" allowOverlap="1" wp14:anchorId="216028BB" wp14:editId="503FEC21">
            <wp:simplePos x="0" y="0"/>
            <wp:positionH relativeFrom="column">
              <wp:posOffset>4038600</wp:posOffset>
            </wp:positionH>
            <wp:positionV relativeFrom="paragraph">
              <wp:posOffset>221615</wp:posOffset>
            </wp:positionV>
            <wp:extent cx="2560320" cy="1706880"/>
            <wp:effectExtent l="0" t="0" r="0" b="7620"/>
            <wp:wrapNone/>
            <wp:docPr id="80056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D8AFC" w14:textId="77777777" w:rsidR="00CC7D65" w:rsidRDefault="00CC7D65" w:rsidP="00DF027C"/>
    <w:p w14:paraId="662C5888" w14:textId="77777777" w:rsidR="00CC7D65" w:rsidRDefault="00CC7D65" w:rsidP="00DF027C"/>
    <w:p w14:paraId="056B6A44" w14:textId="77777777" w:rsidR="00CC7D65" w:rsidRDefault="00CC7D65" w:rsidP="00DF027C"/>
    <w:p w14:paraId="7CC944E6" w14:textId="77777777" w:rsidR="00CC7D65" w:rsidRDefault="00CC7D65" w:rsidP="00DF027C"/>
    <w:p w14:paraId="50F3E9C3" w14:textId="77777777" w:rsidR="00CC7D65" w:rsidRDefault="00CC7D65" w:rsidP="00DF027C"/>
    <w:p w14:paraId="32ADB3DB" w14:textId="77777777" w:rsidR="00CC7D65" w:rsidRDefault="00CC7D65" w:rsidP="00DF027C"/>
    <w:p w14:paraId="569AE4DB" w14:textId="77777777" w:rsidR="00CC7D65" w:rsidRDefault="00CC7D65" w:rsidP="00DF027C"/>
    <w:p w14:paraId="02A98436" w14:textId="1F7DFE26" w:rsidR="00CC7D65" w:rsidRDefault="00CC7D65" w:rsidP="00CC7D65">
      <w:pPr>
        <w:pStyle w:val="Heading1"/>
      </w:pPr>
      <w:r>
        <w:lastRenderedPageBreak/>
        <w:t xml:space="preserve">Team </w:t>
      </w:r>
      <w:proofErr w:type="spellStart"/>
      <w:r>
        <w:t>Chipetine</w:t>
      </w:r>
      <w:proofErr w:type="spellEnd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CC7D65" w14:paraId="69AD884B" w14:textId="77777777" w:rsidTr="00F65FC9">
        <w:trPr>
          <w:trHeight w:val="3546"/>
        </w:trPr>
        <w:tc>
          <w:tcPr>
            <w:tcW w:w="9999" w:type="dxa"/>
          </w:tcPr>
          <w:p w14:paraId="3C41C709" w14:textId="0E9715A5" w:rsidR="00CC7D65" w:rsidRDefault="00CC7D65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5B216F24" wp14:editId="68951E63">
                  <wp:simplePos x="0" y="0"/>
                  <wp:positionH relativeFrom="column">
                    <wp:posOffset>4585970</wp:posOffset>
                  </wp:positionH>
                  <wp:positionV relativeFrom="paragraph">
                    <wp:posOffset>235585</wp:posOffset>
                  </wp:positionV>
                  <wp:extent cx="1174115" cy="2345055"/>
                  <wp:effectExtent l="0" t="0" r="6985" b="0"/>
                  <wp:wrapTight wrapText="bothSides">
                    <wp:wrapPolygon edited="0">
                      <wp:start x="0" y="0"/>
                      <wp:lineTo x="0" y="21407"/>
                      <wp:lineTo x="21378" y="21407"/>
                      <wp:lineTo x="21378" y="0"/>
                      <wp:lineTo x="0" y="0"/>
                    </wp:wrapPolygon>
                  </wp:wrapTight>
                  <wp:docPr id="1271420985" name="Picture 1271420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20985" name="Picture 127142098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11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68582995"/>
                <w:placeholder>
                  <w:docPart w:val="0009334D486C4BA2A57CDB53FE8D5F0B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</w:t>
                </w:r>
                <w:r>
                  <w:t>10</w:t>
                </w:r>
              </w:sdtContent>
            </w:sdt>
          </w:p>
          <w:p w14:paraId="427D7FAF" w14:textId="77777777" w:rsidR="00CC7D65" w:rsidRDefault="00CC7D65" w:rsidP="00F65FC9"/>
          <w:p w14:paraId="63983E21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629464DB" w14:textId="77777777" w:rsidR="00CC7D65" w:rsidRDefault="00CC7D65" w:rsidP="00F65FC9">
            <w:pPr>
              <w:pStyle w:val="Content"/>
            </w:pPr>
          </w:p>
          <w:p w14:paraId="71EE22D6" w14:textId="359D9FB0" w:rsidR="00CC7D65" w:rsidRDefault="00A828F2" w:rsidP="00F65FC9">
            <w:pPr>
              <w:pStyle w:val="Content"/>
              <w:numPr>
                <w:ilvl w:val="0"/>
                <w:numId w:val="1"/>
              </w:numPr>
            </w:pPr>
            <w:r>
              <w:t>Cooper Kupp</w:t>
            </w:r>
            <w:r w:rsidR="00CC7D65">
              <w:t xml:space="preserve">: </w:t>
            </w:r>
            <w:r>
              <w:t>113</w:t>
            </w:r>
            <w:r w:rsidR="00CC7D65">
              <w:t>.</w:t>
            </w:r>
            <w:r>
              <w:t>14</w:t>
            </w:r>
            <w:r w:rsidR="00CC7D65">
              <w:t xml:space="preserve"> zest</w:t>
            </w:r>
          </w:p>
          <w:p w14:paraId="57BB608E" w14:textId="0B4F206C" w:rsidR="00CC7D65" w:rsidRDefault="00A828F2" w:rsidP="00F65FC9">
            <w:pPr>
              <w:pStyle w:val="Content"/>
              <w:numPr>
                <w:ilvl w:val="0"/>
                <w:numId w:val="1"/>
              </w:numPr>
            </w:pPr>
            <w:r>
              <w:t>Najee Harris</w:t>
            </w:r>
            <w:r w:rsidR="00CC7D65">
              <w:t xml:space="preserve">: </w:t>
            </w:r>
            <w:r>
              <w:t>88</w:t>
            </w:r>
            <w:r w:rsidR="00CC7D65">
              <w:t>.</w:t>
            </w:r>
            <w:r>
              <w:t>20</w:t>
            </w:r>
            <w:r w:rsidR="00CC7D65">
              <w:t xml:space="preserve"> zest</w:t>
            </w:r>
          </w:p>
          <w:p w14:paraId="4A740851" w14:textId="77777777" w:rsidR="00CC7D65" w:rsidRDefault="00CC7D65" w:rsidP="00F65FC9">
            <w:pPr>
              <w:pStyle w:val="Content"/>
              <w:ind w:left="720"/>
            </w:pPr>
          </w:p>
          <w:p w14:paraId="606FF85F" w14:textId="77777777" w:rsidR="00CC7D65" w:rsidRPr="00451C47" w:rsidRDefault="00CC7D65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42983266" w14:textId="77777777" w:rsidR="00CC7D65" w:rsidRDefault="00CC7D65" w:rsidP="00F65FC9">
            <w:pPr>
              <w:pStyle w:val="Content"/>
            </w:pPr>
          </w:p>
          <w:p w14:paraId="63D23D62" w14:textId="38C7C676" w:rsidR="00CC7D65" w:rsidRDefault="00A828F2" w:rsidP="00F65FC9">
            <w:pPr>
              <w:pStyle w:val="Content"/>
              <w:numPr>
                <w:ilvl w:val="0"/>
                <w:numId w:val="2"/>
              </w:numPr>
            </w:pPr>
            <w:r>
              <w:t>Josh Jacobs</w:t>
            </w:r>
            <w:r w:rsidR="00CC7D65">
              <w:t>: -1</w:t>
            </w:r>
            <w:r>
              <w:t>69</w:t>
            </w:r>
            <w:r w:rsidR="00CC7D65">
              <w:t>.</w:t>
            </w:r>
            <w:r>
              <w:t>71</w:t>
            </w:r>
            <w:r w:rsidR="00CC7D65">
              <w:t xml:space="preserve"> zest</w:t>
            </w:r>
          </w:p>
          <w:p w14:paraId="1389B9A3" w14:textId="28FDFCE0" w:rsidR="00CC7D65" w:rsidRDefault="00A828F2" w:rsidP="00F65FC9">
            <w:pPr>
              <w:pStyle w:val="Content"/>
              <w:numPr>
                <w:ilvl w:val="0"/>
                <w:numId w:val="2"/>
              </w:numPr>
            </w:pPr>
            <w:r>
              <w:t xml:space="preserve">Brandon </w:t>
            </w:r>
            <w:proofErr w:type="spellStart"/>
            <w:r>
              <w:t>Aiyuk</w:t>
            </w:r>
            <w:proofErr w:type="spellEnd"/>
            <w:r w:rsidR="00CC7D65">
              <w:t>: -1</w:t>
            </w:r>
            <w:r>
              <w:t>23</w:t>
            </w:r>
            <w:r w:rsidR="00CC7D65">
              <w:t>.</w:t>
            </w:r>
            <w:r>
              <w:t>73</w:t>
            </w:r>
            <w:r w:rsidR="00CC7D65">
              <w:t xml:space="preserve"> zest</w:t>
            </w:r>
          </w:p>
          <w:p w14:paraId="25A35E4F" w14:textId="77777777" w:rsidR="00CC7D65" w:rsidRDefault="00CC7D65" w:rsidP="00F65FC9">
            <w:pPr>
              <w:pStyle w:val="Content"/>
              <w:ind w:left="720"/>
            </w:pPr>
          </w:p>
          <w:p w14:paraId="0765CA1B" w14:textId="6B10BDC5" w:rsidR="00CC7D65" w:rsidRDefault="00CC7D65" w:rsidP="00F65FC9">
            <w:pPr>
              <w:pStyle w:val="Content"/>
            </w:pPr>
            <w:r>
              <w:t xml:space="preserve">Sleeper – </w:t>
            </w:r>
            <w:r w:rsidR="00A828F2">
              <w:t>Derek Carr</w:t>
            </w:r>
            <w:r>
              <w:t xml:space="preserve">: </w:t>
            </w:r>
            <w:r w:rsidR="00A828F2">
              <w:t>7</w:t>
            </w:r>
            <w:r>
              <w:t>.</w:t>
            </w:r>
            <w:r w:rsidR="00A828F2">
              <w:t>00</w:t>
            </w:r>
            <w:r>
              <w:t xml:space="preserve"> zest</w:t>
            </w:r>
            <w:r w:rsidR="00A828F2">
              <w:t xml:space="preserve"> </w:t>
            </w:r>
            <w:r w:rsidR="00A828F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</w:p>
          <w:p w14:paraId="67071345" w14:textId="77777777" w:rsidR="00CC7D65" w:rsidRDefault="00CC7D65" w:rsidP="00F65FC9">
            <w:pPr>
              <w:pStyle w:val="Content"/>
            </w:pPr>
          </w:p>
          <w:p w14:paraId="157B3761" w14:textId="77777777" w:rsidR="00CC7D65" w:rsidRDefault="00CC7D65" w:rsidP="00F65FC9">
            <w:pPr>
              <w:pStyle w:val="Content"/>
            </w:pPr>
          </w:p>
          <w:p w14:paraId="33083AA3" w14:textId="77777777" w:rsidR="00CC7D65" w:rsidRDefault="00CC7D65" w:rsidP="00F65FC9">
            <w:pPr>
              <w:pStyle w:val="Content"/>
            </w:pPr>
          </w:p>
          <w:p w14:paraId="5DBE541B" w14:textId="77777777" w:rsidR="00CC7D65" w:rsidRDefault="00CC7D65" w:rsidP="00F65FC9">
            <w:pPr>
              <w:pStyle w:val="Content"/>
            </w:pPr>
          </w:p>
        </w:tc>
      </w:tr>
      <w:tr w:rsidR="00CC7D65" w14:paraId="15553B7E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41528215" w14:textId="77777777" w:rsidR="00CC7D65" w:rsidRPr="00DF027C" w:rsidRDefault="00CC7D65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FE4FA2" wp14:editId="6141CFDE">
                      <wp:extent cx="5422005" cy="695459"/>
                      <wp:effectExtent l="0" t="0" r="0" b="0"/>
                      <wp:docPr id="182090469" name="Text Box 182090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F19421" w14:textId="77777777" w:rsidR="00CC7D65" w:rsidRDefault="00CC7D65" w:rsidP="00CC7D65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13CC7CB9" w14:textId="375E4D6C" w:rsidR="00CC7D65" w:rsidRDefault="00A828F2" w:rsidP="00CC7D65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-181.48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2FE4FA2" id="Text Box 182090469" o:spid="_x0000_s1037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" filled="f" stroked="f" strokeweight=".5pt">
                      <v:textbox>
                        <w:txbxContent>
                          <w:p w14:paraId="09F19421" w14:textId="77777777" w:rsidR="00CC7D65" w:rsidRDefault="00CC7D65" w:rsidP="00CC7D65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13CC7CB9" w14:textId="375E4D6C" w:rsidR="00CC7D65" w:rsidRDefault="00A828F2" w:rsidP="00CC7D65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-181.48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01D81EC7" w14:textId="77777777" w:rsidR="00CC7D65" w:rsidRPr="00D70D02" w:rsidRDefault="00CC7D65" w:rsidP="00CC7D65"/>
    <w:p w14:paraId="38931764" w14:textId="77777777" w:rsidR="00CC7D65" w:rsidRDefault="00CC7D65" w:rsidP="00DF027C"/>
    <w:p w14:paraId="03527899" w14:textId="77777777" w:rsidR="00A828F2" w:rsidRDefault="00A828F2" w:rsidP="00DF027C"/>
    <w:p w14:paraId="490D914D" w14:textId="77777777" w:rsidR="00A828F2" w:rsidRDefault="00A828F2" w:rsidP="00DF027C"/>
    <w:p w14:paraId="221CF9D6" w14:textId="77777777" w:rsidR="00A828F2" w:rsidRDefault="00A828F2" w:rsidP="00DF027C"/>
    <w:p w14:paraId="18330E15" w14:textId="77777777" w:rsidR="00A828F2" w:rsidRDefault="00A828F2" w:rsidP="00DF027C"/>
    <w:p w14:paraId="6CAB7988" w14:textId="77777777" w:rsidR="00A828F2" w:rsidRDefault="00A828F2" w:rsidP="00DF027C"/>
    <w:p w14:paraId="19CD1103" w14:textId="77777777" w:rsidR="00A828F2" w:rsidRDefault="00A828F2" w:rsidP="00DF027C"/>
    <w:p w14:paraId="3A7E4371" w14:textId="77777777" w:rsidR="00A828F2" w:rsidRDefault="00A828F2" w:rsidP="00DF027C"/>
    <w:p w14:paraId="62F114E6" w14:textId="42A3DAFB" w:rsidR="00A828F2" w:rsidRDefault="00A828F2" w:rsidP="00A828F2">
      <w:pPr>
        <w:pStyle w:val="Heading1"/>
      </w:pPr>
      <w:r>
        <w:lastRenderedPageBreak/>
        <w:t xml:space="preserve">Team </w:t>
      </w:r>
      <w:r>
        <w:t>London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A828F2" w14:paraId="4321EE36" w14:textId="77777777" w:rsidTr="00F65FC9">
        <w:trPr>
          <w:trHeight w:val="3546"/>
        </w:trPr>
        <w:tc>
          <w:tcPr>
            <w:tcW w:w="9999" w:type="dxa"/>
          </w:tcPr>
          <w:p w14:paraId="55BB9565" w14:textId="45AAF97E" w:rsidR="00A828F2" w:rsidRDefault="00A828F2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91008" behindDoc="1" locked="0" layoutInCell="1" allowOverlap="1" wp14:anchorId="24AE1CB4" wp14:editId="179C757D">
                  <wp:simplePos x="0" y="0"/>
                  <wp:positionH relativeFrom="column">
                    <wp:posOffset>4447540</wp:posOffset>
                  </wp:positionH>
                  <wp:positionV relativeFrom="paragraph">
                    <wp:posOffset>227330</wp:posOffset>
                  </wp:positionV>
                  <wp:extent cx="1668780" cy="2804795"/>
                  <wp:effectExtent l="0" t="0" r="7620" b="0"/>
                  <wp:wrapTight wrapText="bothSides">
                    <wp:wrapPolygon edited="0">
                      <wp:start x="0" y="0"/>
                      <wp:lineTo x="0" y="21419"/>
                      <wp:lineTo x="21452" y="21419"/>
                      <wp:lineTo x="21452" y="0"/>
                      <wp:lineTo x="0" y="0"/>
                    </wp:wrapPolygon>
                  </wp:wrapTight>
                  <wp:docPr id="644427799" name="Picture 644427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427799" name="Picture 64442779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280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1272006309"/>
                <w:placeholder>
                  <w:docPart w:val="C91E76418FF44422AEAF070FC88397AD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#1</w:t>
                </w:r>
                <w:r>
                  <w:t>1</w:t>
                </w:r>
              </w:sdtContent>
            </w:sdt>
          </w:p>
          <w:p w14:paraId="185F155E" w14:textId="77777777" w:rsidR="00A828F2" w:rsidRDefault="00A828F2" w:rsidP="00F65FC9"/>
          <w:p w14:paraId="12C36A2D" w14:textId="77777777" w:rsidR="00A828F2" w:rsidRPr="00451C47" w:rsidRDefault="00A828F2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6DCD0E92" w14:textId="77777777" w:rsidR="00A828F2" w:rsidRDefault="00A828F2" w:rsidP="00F65FC9">
            <w:pPr>
              <w:pStyle w:val="Content"/>
            </w:pPr>
          </w:p>
          <w:p w14:paraId="6EB4E927" w14:textId="1DFF6EE4" w:rsidR="00A828F2" w:rsidRDefault="00A828F2" w:rsidP="00F65FC9">
            <w:pPr>
              <w:pStyle w:val="Content"/>
              <w:numPr>
                <w:ilvl w:val="0"/>
                <w:numId w:val="1"/>
              </w:numPr>
            </w:pPr>
            <w:r>
              <w:t>Jalen Hurts</w:t>
            </w:r>
            <w:r>
              <w:t>: 1</w:t>
            </w:r>
            <w:r>
              <w:t>06</w:t>
            </w:r>
            <w:r>
              <w:t>.1</w:t>
            </w:r>
            <w:r>
              <w:t>2</w:t>
            </w:r>
            <w:r>
              <w:t xml:space="preserve"> zest</w:t>
            </w:r>
          </w:p>
          <w:p w14:paraId="2D616F96" w14:textId="3F5752C1" w:rsidR="00A828F2" w:rsidRDefault="00A828F2" w:rsidP="00F65FC9">
            <w:pPr>
              <w:pStyle w:val="Content"/>
              <w:numPr>
                <w:ilvl w:val="0"/>
                <w:numId w:val="1"/>
              </w:numPr>
            </w:pPr>
            <w:r>
              <w:t>A.J. Brown</w:t>
            </w:r>
            <w:r>
              <w:t>: 8</w:t>
            </w:r>
            <w:r>
              <w:t>9</w:t>
            </w:r>
            <w:r>
              <w:t>.</w:t>
            </w:r>
            <w:r>
              <w:t>44</w:t>
            </w:r>
            <w:r>
              <w:t xml:space="preserve"> zest</w:t>
            </w:r>
          </w:p>
          <w:p w14:paraId="0E028F0F" w14:textId="77777777" w:rsidR="00A828F2" w:rsidRDefault="00A828F2" w:rsidP="00F65FC9">
            <w:pPr>
              <w:pStyle w:val="Content"/>
              <w:ind w:left="720"/>
            </w:pPr>
          </w:p>
          <w:p w14:paraId="1336E375" w14:textId="77777777" w:rsidR="00A828F2" w:rsidRPr="00451C47" w:rsidRDefault="00A828F2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3BC0AB0A" w14:textId="77777777" w:rsidR="00A828F2" w:rsidRDefault="00A828F2" w:rsidP="00F65FC9">
            <w:pPr>
              <w:pStyle w:val="Content"/>
            </w:pPr>
          </w:p>
          <w:p w14:paraId="696E6690" w14:textId="0BA7FCFA" w:rsidR="00A828F2" w:rsidRDefault="00A828F2" w:rsidP="00F65FC9">
            <w:pPr>
              <w:pStyle w:val="Content"/>
              <w:numPr>
                <w:ilvl w:val="0"/>
                <w:numId w:val="2"/>
              </w:numPr>
            </w:pPr>
            <w:r>
              <w:t>Saquon Barkley</w:t>
            </w:r>
            <w:r>
              <w:t>: -69.</w:t>
            </w:r>
            <w:r>
              <w:t>28</w:t>
            </w:r>
            <w:r>
              <w:t xml:space="preserve"> zest</w:t>
            </w:r>
          </w:p>
          <w:p w14:paraId="4B618A8A" w14:textId="1109FA02" w:rsidR="00A828F2" w:rsidRDefault="00A828F2" w:rsidP="00F65FC9">
            <w:pPr>
              <w:pStyle w:val="Content"/>
              <w:numPr>
                <w:ilvl w:val="0"/>
                <w:numId w:val="2"/>
              </w:numPr>
            </w:pPr>
            <w:r>
              <w:t>Skyy Moore</w:t>
            </w:r>
            <w:r>
              <w:t>: -</w:t>
            </w:r>
            <w:r>
              <w:t>41</w:t>
            </w:r>
            <w:r>
              <w:t>.7</w:t>
            </w:r>
            <w:r>
              <w:t>0</w:t>
            </w:r>
            <w:r>
              <w:t xml:space="preserve"> zest</w:t>
            </w:r>
          </w:p>
          <w:p w14:paraId="780C9D02" w14:textId="77777777" w:rsidR="00A828F2" w:rsidRDefault="00A828F2" w:rsidP="00F65FC9">
            <w:pPr>
              <w:pStyle w:val="Content"/>
              <w:ind w:left="720"/>
            </w:pPr>
          </w:p>
          <w:p w14:paraId="16F03D81" w14:textId="37A47382" w:rsidR="00A828F2" w:rsidRDefault="00A828F2" w:rsidP="00F65FC9">
            <w:pPr>
              <w:pStyle w:val="Content"/>
            </w:pPr>
            <w:r>
              <w:t xml:space="preserve">Sleeper – </w:t>
            </w:r>
            <w:r>
              <w:t>Ezekiel Elliott</w:t>
            </w:r>
            <w:r>
              <w:t xml:space="preserve">: </w:t>
            </w:r>
            <w:r>
              <w:t>12</w:t>
            </w:r>
            <w:r>
              <w:t>.00 zest</w:t>
            </w:r>
          </w:p>
          <w:p w14:paraId="1974475F" w14:textId="77777777" w:rsidR="00A828F2" w:rsidRDefault="00A828F2" w:rsidP="00F65FC9">
            <w:pPr>
              <w:pStyle w:val="Content"/>
            </w:pPr>
          </w:p>
          <w:p w14:paraId="1CE2C242" w14:textId="77777777" w:rsidR="00A828F2" w:rsidRDefault="00A828F2" w:rsidP="00F65FC9">
            <w:pPr>
              <w:pStyle w:val="Content"/>
            </w:pPr>
          </w:p>
          <w:p w14:paraId="4243210A" w14:textId="77777777" w:rsidR="00A828F2" w:rsidRDefault="00A828F2" w:rsidP="00F65FC9">
            <w:pPr>
              <w:pStyle w:val="Content"/>
            </w:pPr>
          </w:p>
          <w:p w14:paraId="245745EA" w14:textId="77777777" w:rsidR="00A828F2" w:rsidRDefault="00A828F2" w:rsidP="00F65FC9">
            <w:pPr>
              <w:pStyle w:val="Content"/>
            </w:pPr>
          </w:p>
        </w:tc>
      </w:tr>
      <w:tr w:rsidR="00A828F2" w14:paraId="604A3727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07BC5D0C" w14:textId="77777777" w:rsidR="00A828F2" w:rsidRPr="00DF027C" w:rsidRDefault="00A828F2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9C15454" wp14:editId="28CCDD34">
                      <wp:extent cx="5422005" cy="695459"/>
                      <wp:effectExtent l="0" t="0" r="0" b="0"/>
                      <wp:docPr id="757109760" name="Text Box 757109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71373D" w14:textId="77777777" w:rsidR="00A828F2" w:rsidRDefault="00A828F2" w:rsidP="00A828F2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2660EBF7" w14:textId="65213C74" w:rsidR="00A828F2" w:rsidRDefault="00A828F2" w:rsidP="00A828F2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+ 166.52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9C15454" id="Text Box 757109760" o:spid="_x0000_s1038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X9vMTxsCAAA0BAAADgAAAAAAAAAAAAAAAAAuAgAAZHJzL2Uyb0RvYy54bWxQSwECLQAU&#10;AAYACAAAACEAj8RPAt0AAAAFAQAADwAAAAAAAAAAAAAAAAB1BAAAZHJzL2Rvd25yZXYueG1sUEsF&#10;BgAAAAAEAAQA8wAAAH8FAAAAAA==&#10;" filled="f" stroked="f" strokeweight=".5pt">
                      <v:textbox>
                        <w:txbxContent>
                          <w:p w14:paraId="2471373D" w14:textId="77777777" w:rsidR="00A828F2" w:rsidRDefault="00A828F2" w:rsidP="00A828F2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2660EBF7" w14:textId="65213C74" w:rsidR="00A828F2" w:rsidRDefault="00A828F2" w:rsidP="00A828F2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+ 166.52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1A32A9F0" w14:textId="77777777" w:rsidR="00A828F2" w:rsidRPr="00D70D02" w:rsidRDefault="00A828F2" w:rsidP="00A828F2"/>
    <w:p w14:paraId="01028E3F" w14:textId="00B61E0F" w:rsidR="00A828F2" w:rsidRDefault="007C6F57" w:rsidP="00DF027C">
      <w:r>
        <w:rPr>
          <w:noProof/>
          <w:sz w:val="36"/>
          <w:szCs w:val="28"/>
        </w:rPr>
        <w:drawing>
          <wp:anchor distT="0" distB="0" distL="114300" distR="114300" simplePos="0" relativeHeight="251694080" behindDoc="0" locked="0" layoutInCell="1" allowOverlap="1" wp14:anchorId="279CF708" wp14:editId="56EB3CD7">
            <wp:simplePos x="0" y="0"/>
            <wp:positionH relativeFrom="column">
              <wp:posOffset>3680460</wp:posOffset>
            </wp:positionH>
            <wp:positionV relativeFrom="paragraph">
              <wp:posOffset>9525</wp:posOffset>
            </wp:positionV>
            <wp:extent cx="2766060" cy="1873639"/>
            <wp:effectExtent l="0" t="0" r="0" b="0"/>
            <wp:wrapNone/>
            <wp:docPr id="112495128" name="Picture 4" descr="A video game screen cap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5128" name="Picture 4" descr="A video game screen captur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87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C97F7" w14:textId="77777777" w:rsidR="00A828F2" w:rsidRDefault="00A828F2" w:rsidP="00DF027C"/>
    <w:p w14:paraId="6C5CDEBD" w14:textId="11E18D83" w:rsidR="00A828F2" w:rsidRDefault="00A828F2" w:rsidP="00DF027C"/>
    <w:p w14:paraId="5F1F2B35" w14:textId="77777777" w:rsidR="00A828F2" w:rsidRDefault="00A828F2" w:rsidP="00DF027C"/>
    <w:p w14:paraId="5133F2A7" w14:textId="77777777" w:rsidR="00A828F2" w:rsidRDefault="00A828F2" w:rsidP="00DF027C"/>
    <w:p w14:paraId="4419666B" w14:textId="77777777" w:rsidR="00A828F2" w:rsidRDefault="00A828F2" w:rsidP="00DF027C"/>
    <w:p w14:paraId="128ACF9C" w14:textId="77777777" w:rsidR="00A828F2" w:rsidRDefault="00A828F2" w:rsidP="00DF027C"/>
    <w:p w14:paraId="4C62B512" w14:textId="3E2A8827" w:rsidR="00A828F2" w:rsidRDefault="00A828F2" w:rsidP="00DF027C"/>
    <w:p w14:paraId="2968D931" w14:textId="0B303D43" w:rsidR="00A828F2" w:rsidRDefault="00A828F2" w:rsidP="00A828F2">
      <w:pPr>
        <w:pStyle w:val="Heading1"/>
      </w:pPr>
      <w:r>
        <w:lastRenderedPageBreak/>
        <w:t xml:space="preserve">Team </w:t>
      </w:r>
      <w:r>
        <w:t>Duggan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A828F2" w14:paraId="05356688" w14:textId="77777777" w:rsidTr="00F65FC9">
        <w:trPr>
          <w:trHeight w:val="3546"/>
        </w:trPr>
        <w:tc>
          <w:tcPr>
            <w:tcW w:w="9999" w:type="dxa"/>
          </w:tcPr>
          <w:p w14:paraId="3660F22F" w14:textId="64E583BD" w:rsidR="00A828F2" w:rsidRDefault="00A828F2" w:rsidP="00F65FC9">
            <w:pPr>
              <w:pStyle w:val="Heading2"/>
            </w:pPr>
            <w:r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0A55F289" wp14:editId="49B66146">
                  <wp:simplePos x="0" y="0"/>
                  <wp:positionH relativeFrom="column">
                    <wp:posOffset>4538980</wp:posOffset>
                  </wp:positionH>
                  <wp:positionV relativeFrom="paragraph">
                    <wp:posOffset>235585</wp:posOffset>
                  </wp:positionV>
                  <wp:extent cx="1524000" cy="2861945"/>
                  <wp:effectExtent l="0" t="0" r="0" b="0"/>
                  <wp:wrapTight wrapText="bothSides">
                    <wp:wrapPolygon edited="0">
                      <wp:start x="0" y="0"/>
                      <wp:lineTo x="0" y="21423"/>
                      <wp:lineTo x="21330" y="21423"/>
                      <wp:lineTo x="21330" y="0"/>
                      <wp:lineTo x="0" y="0"/>
                    </wp:wrapPolygon>
                  </wp:wrapTight>
                  <wp:docPr id="1352516853" name="Picture 1352516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516853" name="Picture 135251685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1161225189"/>
                <w:placeholder>
                  <w:docPart w:val="23863C1AD7C54BE6A3590E3BD47B45BB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Content>
                <w:r>
                  <w:t>Pick #1</w:t>
                </w:r>
                <w:r>
                  <w:t>2</w:t>
                </w:r>
              </w:sdtContent>
            </w:sdt>
          </w:p>
          <w:p w14:paraId="4037D68E" w14:textId="77777777" w:rsidR="00A828F2" w:rsidRDefault="00A828F2" w:rsidP="00F65FC9"/>
          <w:p w14:paraId="392EEB7D" w14:textId="77777777" w:rsidR="00A828F2" w:rsidRPr="00451C47" w:rsidRDefault="00A828F2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 xml:space="preserve">Zestiest </w:t>
            </w:r>
            <w:r>
              <w:rPr>
                <w:b/>
                <w:bCs/>
                <w:u w:val="single"/>
              </w:rPr>
              <w:t>P</w:t>
            </w:r>
            <w:r w:rsidRPr="00451C47">
              <w:rPr>
                <w:b/>
                <w:bCs/>
                <w:u w:val="single"/>
              </w:rPr>
              <w:t>icks</w:t>
            </w:r>
          </w:p>
          <w:p w14:paraId="580CF572" w14:textId="77777777" w:rsidR="00A828F2" w:rsidRDefault="00A828F2" w:rsidP="00F65FC9">
            <w:pPr>
              <w:pStyle w:val="Content"/>
            </w:pPr>
          </w:p>
          <w:p w14:paraId="04310ADB" w14:textId="0A2F4C9C" w:rsidR="00A828F2" w:rsidRDefault="008B708F" w:rsidP="00F65FC9">
            <w:pPr>
              <w:pStyle w:val="Content"/>
              <w:numPr>
                <w:ilvl w:val="0"/>
                <w:numId w:val="1"/>
              </w:numPr>
            </w:pPr>
            <w:r>
              <w:t>Tee Higgins</w:t>
            </w:r>
            <w:r w:rsidR="00A828F2">
              <w:t>: 1</w:t>
            </w:r>
            <w:r>
              <w:t>30</w:t>
            </w:r>
            <w:r w:rsidR="00A828F2">
              <w:t>.1</w:t>
            </w:r>
            <w:r>
              <w:t>4</w:t>
            </w:r>
            <w:r w:rsidR="00A828F2">
              <w:t xml:space="preserve"> zest</w:t>
            </w:r>
          </w:p>
          <w:p w14:paraId="687A315F" w14:textId="354AF8D9" w:rsidR="00A828F2" w:rsidRDefault="008B708F" w:rsidP="00F65FC9">
            <w:pPr>
              <w:pStyle w:val="Content"/>
              <w:numPr>
                <w:ilvl w:val="0"/>
                <w:numId w:val="1"/>
              </w:numPr>
            </w:pPr>
            <w:r>
              <w:t>Stefon Diggs</w:t>
            </w:r>
            <w:r w:rsidR="00A828F2">
              <w:t xml:space="preserve">: </w:t>
            </w:r>
            <w:r>
              <w:t>113</w:t>
            </w:r>
            <w:r w:rsidR="00A828F2">
              <w:t>.</w:t>
            </w:r>
            <w:r>
              <w:t>14</w:t>
            </w:r>
            <w:r w:rsidR="00A828F2">
              <w:t xml:space="preserve"> zest</w:t>
            </w:r>
          </w:p>
          <w:p w14:paraId="32C50418" w14:textId="77777777" w:rsidR="00A828F2" w:rsidRDefault="00A828F2" w:rsidP="00F65FC9">
            <w:pPr>
              <w:pStyle w:val="Content"/>
              <w:ind w:left="720"/>
            </w:pPr>
          </w:p>
          <w:p w14:paraId="4B3AECDA" w14:textId="626570D4" w:rsidR="00A828F2" w:rsidRPr="00451C47" w:rsidRDefault="00A828F2" w:rsidP="00F65FC9">
            <w:pPr>
              <w:pStyle w:val="Content"/>
              <w:rPr>
                <w:b/>
                <w:bCs/>
                <w:u w:val="single"/>
              </w:rPr>
            </w:pPr>
            <w:r w:rsidRPr="00451C47">
              <w:rPr>
                <w:b/>
                <w:bCs/>
                <w:u w:val="single"/>
              </w:rPr>
              <w:t>Blandest Picks</w:t>
            </w:r>
          </w:p>
          <w:p w14:paraId="2E9D42C2" w14:textId="77777777" w:rsidR="00A828F2" w:rsidRDefault="00A828F2" w:rsidP="00F65FC9">
            <w:pPr>
              <w:pStyle w:val="Content"/>
            </w:pPr>
          </w:p>
          <w:p w14:paraId="6216E4F7" w14:textId="326E25F5" w:rsidR="00A828F2" w:rsidRDefault="008B708F" w:rsidP="00F65FC9">
            <w:pPr>
              <w:pStyle w:val="Content"/>
              <w:numPr>
                <w:ilvl w:val="0"/>
                <w:numId w:val="2"/>
              </w:numPr>
            </w:pPr>
            <w:r>
              <w:t>Kendre Miller</w:t>
            </w:r>
            <w:r w:rsidR="00A828F2">
              <w:t>: -1</w:t>
            </w:r>
            <w:r>
              <w:t>15</w:t>
            </w:r>
            <w:r w:rsidR="00A828F2">
              <w:t>.</w:t>
            </w:r>
            <w:r>
              <w:t>89</w:t>
            </w:r>
            <w:r w:rsidR="00A828F2">
              <w:t xml:space="preserve"> zest</w:t>
            </w:r>
          </w:p>
          <w:p w14:paraId="235AC56D" w14:textId="4538A21C" w:rsidR="00A828F2" w:rsidRDefault="008B708F" w:rsidP="00F65FC9">
            <w:pPr>
              <w:pStyle w:val="Content"/>
              <w:numPr>
                <w:ilvl w:val="0"/>
                <w:numId w:val="2"/>
              </w:numPr>
            </w:pPr>
            <w:r>
              <w:t>James Cook</w:t>
            </w:r>
            <w:r w:rsidR="00A828F2">
              <w:t>: -</w:t>
            </w:r>
            <w:r>
              <w:t>86</w:t>
            </w:r>
            <w:r w:rsidR="00A828F2">
              <w:t>.</w:t>
            </w:r>
            <w:r>
              <w:t>31</w:t>
            </w:r>
            <w:r w:rsidR="00A828F2">
              <w:t xml:space="preserve"> zest</w:t>
            </w:r>
          </w:p>
          <w:p w14:paraId="6C54BD70" w14:textId="768D9ACC" w:rsidR="00A828F2" w:rsidRDefault="00A828F2" w:rsidP="00F65FC9">
            <w:pPr>
              <w:pStyle w:val="Content"/>
              <w:ind w:left="720"/>
            </w:pPr>
          </w:p>
          <w:p w14:paraId="09F45F89" w14:textId="29F6A89B" w:rsidR="00A828F2" w:rsidRDefault="00A828F2" w:rsidP="00F65FC9">
            <w:pPr>
              <w:pStyle w:val="Content"/>
            </w:pPr>
            <w:r>
              <w:t xml:space="preserve">Sleeper – </w:t>
            </w:r>
            <w:r w:rsidR="008B708F">
              <w:t>Byron Pringle: 0 zest</w:t>
            </w:r>
          </w:p>
          <w:p w14:paraId="7F01C955" w14:textId="05107665" w:rsidR="00A828F2" w:rsidRDefault="00A828F2" w:rsidP="00F65FC9">
            <w:pPr>
              <w:pStyle w:val="Content"/>
            </w:pPr>
          </w:p>
          <w:p w14:paraId="0295B56C" w14:textId="77777777" w:rsidR="00A828F2" w:rsidRDefault="00A828F2" w:rsidP="00F65FC9">
            <w:pPr>
              <w:pStyle w:val="Content"/>
            </w:pPr>
          </w:p>
          <w:p w14:paraId="445DA74F" w14:textId="77777777" w:rsidR="00A828F2" w:rsidRDefault="00A828F2" w:rsidP="00F65FC9">
            <w:pPr>
              <w:pStyle w:val="Content"/>
            </w:pPr>
          </w:p>
          <w:p w14:paraId="57E84895" w14:textId="77777777" w:rsidR="00A828F2" w:rsidRDefault="00A828F2" w:rsidP="00F65FC9">
            <w:pPr>
              <w:pStyle w:val="Content"/>
            </w:pPr>
          </w:p>
        </w:tc>
      </w:tr>
      <w:tr w:rsidR="00A828F2" w14:paraId="7BFE8E6D" w14:textId="77777777" w:rsidTr="00F65FC9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6CAB202F" w14:textId="2214BFD8" w:rsidR="00A828F2" w:rsidRPr="00DF027C" w:rsidRDefault="00A828F2" w:rsidP="00F65FC9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385B9C5" wp14:editId="3C347396">
                      <wp:extent cx="5422005" cy="695459"/>
                      <wp:effectExtent l="0" t="0" r="0" b="0"/>
                      <wp:docPr id="1551813078" name="Text Box 15518130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6954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AAE2BF" w14:textId="77777777" w:rsidR="00A828F2" w:rsidRDefault="00A828F2" w:rsidP="00A828F2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</w:rPr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ZEST SCORE:</w:t>
                                  </w:r>
                                </w:p>
                                <w:p w14:paraId="30C989C9" w14:textId="458C6BBE" w:rsidR="00A828F2" w:rsidRDefault="008B708F" w:rsidP="00A828F2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</w:rPr>
                                    <w:t>+ 36.78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85B9C5" id="Text Box 1551813078" o:spid="_x0000_s1039" type="#_x0000_t202" style="width:426.9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" filled="f" stroked="f" strokeweight=".5pt">
                      <v:textbox>
                        <w:txbxContent>
                          <w:p w14:paraId="42AAE2BF" w14:textId="77777777" w:rsidR="00A828F2" w:rsidRDefault="00A828F2" w:rsidP="00A828F2">
                            <w:pPr>
                              <w:jc w:val="center"/>
                              <w:rPr>
                                <w:i/>
                                <w:sz w:val="36"/>
                              </w:rPr>
                            </w:pPr>
                            <w:r>
                              <w:rPr>
                                <w:i/>
                                <w:sz w:val="36"/>
                              </w:rPr>
                              <w:t>ZEST SCORE:</w:t>
                            </w:r>
                          </w:p>
                          <w:p w14:paraId="30C989C9" w14:textId="458C6BBE" w:rsidR="00A828F2" w:rsidRDefault="008B708F" w:rsidP="00A828F2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</w:rPr>
                              <w:t>+ 36.78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FAAE667" w14:textId="12A2A3CD" w:rsidR="00A828F2" w:rsidRPr="00D70D02" w:rsidRDefault="00A828F2" w:rsidP="00A828F2"/>
    <w:p w14:paraId="255C34E0" w14:textId="77777777" w:rsidR="00A828F2" w:rsidRDefault="00A828F2" w:rsidP="00DF027C"/>
    <w:p w14:paraId="38D4E35A" w14:textId="4A8634F8" w:rsidR="008B708F" w:rsidRDefault="008B708F" w:rsidP="00DF027C"/>
    <w:p w14:paraId="0295E512" w14:textId="4E98FBB0" w:rsidR="008B708F" w:rsidRDefault="008B708F" w:rsidP="00DF027C"/>
    <w:p w14:paraId="426C2A14" w14:textId="2CBDDA15" w:rsidR="008B708F" w:rsidRDefault="008B708F" w:rsidP="00DF027C"/>
    <w:p w14:paraId="248FAE9C" w14:textId="3406BC35" w:rsidR="008B708F" w:rsidRDefault="008B708F" w:rsidP="00DF027C"/>
    <w:p w14:paraId="6D6B39F7" w14:textId="77777777" w:rsidR="008B708F" w:rsidRDefault="008B708F" w:rsidP="00DF027C"/>
    <w:p w14:paraId="7EC84089" w14:textId="77777777" w:rsidR="008B708F" w:rsidRDefault="008B708F" w:rsidP="00DF027C"/>
    <w:p w14:paraId="11E498CB" w14:textId="77777777" w:rsidR="008B708F" w:rsidRDefault="008B708F" w:rsidP="00DF027C"/>
    <w:p w14:paraId="188B9D34" w14:textId="3C9B42D8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lastRenderedPageBreak/>
        <w:t>ZEST Rankings:</w:t>
      </w:r>
    </w:p>
    <w:p w14:paraId="53AAF139" w14:textId="77777777" w:rsidR="008B708F" w:rsidRDefault="008B708F" w:rsidP="00DF027C">
      <w:pPr>
        <w:rPr>
          <w:sz w:val="36"/>
          <w:szCs w:val="28"/>
        </w:rPr>
      </w:pPr>
    </w:p>
    <w:p w14:paraId="547E6709" w14:textId="77777777" w:rsidR="008B708F" w:rsidRDefault="008B708F" w:rsidP="00DF027C">
      <w:pPr>
        <w:rPr>
          <w:sz w:val="36"/>
          <w:szCs w:val="28"/>
        </w:rPr>
      </w:pPr>
    </w:p>
    <w:p w14:paraId="10B02055" w14:textId="12B2696E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1. Nick</w:t>
      </w:r>
    </w:p>
    <w:p w14:paraId="6F53C9E4" w14:textId="2A9792CC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2. James</w:t>
      </w:r>
    </w:p>
    <w:p w14:paraId="3462409C" w14:textId="3D649111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3. Chase</w:t>
      </w:r>
    </w:p>
    <w:p w14:paraId="5C7709E4" w14:textId="3E5B794B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4. Adam</w:t>
      </w:r>
    </w:p>
    <w:p w14:paraId="689EEAD5" w14:textId="4CCF76F1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 xml:space="preserve">5. Joe </w:t>
      </w:r>
    </w:p>
    <w:p w14:paraId="7F45F4D1" w14:textId="37568206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6. Miller</w:t>
      </w:r>
    </w:p>
    <w:p w14:paraId="752B30BE" w14:textId="7BE6D66F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7. Tyler</w:t>
      </w:r>
    </w:p>
    <w:p w14:paraId="18D09382" w14:textId="28F327DA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8. Jack</w:t>
      </w:r>
    </w:p>
    <w:p w14:paraId="0939288B" w14:textId="4E419175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9. Ethan</w:t>
      </w:r>
    </w:p>
    <w:p w14:paraId="222A97D1" w14:textId="6A3A03C9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10. Luke</w:t>
      </w:r>
    </w:p>
    <w:p w14:paraId="75D331A0" w14:textId="16E786C4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11. Matt</w:t>
      </w:r>
    </w:p>
    <w:p w14:paraId="1A4AF535" w14:textId="1D7F4BAA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t>12. Jake</w:t>
      </w:r>
    </w:p>
    <w:p w14:paraId="5985E228" w14:textId="77777777" w:rsidR="008B708F" w:rsidRDefault="008B708F" w:rsidP="00DF027C">
      <w:pPr>
        <w:rPr>
          <w:sz w:val="36"/>
          <w:szCs w:val="28"/>
        </w:rPr>
      </w:pPr>
    </w:p>
    <w:p w14:paraId="1D1F15E2" w14:textId="45C7EF9C" w:rsidR="008B708F" w:rsidRDefault="008B708F" w:rsidP="00DF027C">
      <w:pPr>
        <w:rPr>
          <w:sz w:val="36"/>
          <w:szCs w:val="28"/>
        </w:rPr>
      </w:pPr>
    </w:p>
    <w:p w14:paraId="62844685" w14:textId="77777777" w:rsidR="008B708F" w:rsidRDefault="008B708F" w:rsidP="00DF027C">
      <w:pPr>
        <w:rPr>
          <w:sz w:val="36"/>
          <w:szCs w:val="28"/>
        </w:rPr>
      </w:pPr>
    </w:p>
    <w:p w14:paraId="0F1D6F3E" w14:textId="77777777" w:rsidR="008B708F" w:rsidRDefault="008B708F" w:rsidP="00DF027C">
      <w:pPr>
        <w:rPr>
          <w:sz w:val="36"/>
          <w:szCs w:val="28"/>
        </w:rPr>
      </w:pPr>
    </w:p>
    <w:p w14:paraId="1EED08C3" w14:textId="77777777" w:rsidR="008B708F" w:rsidRDefault="008B708F" w:rsidP="00DF027C">
      <w:pPr>
        <w:rPr>
          <w:sz w:val="36"/>
          <w:szCs w:val="28"/>
        </w:rPr>
      </w:pPr>
    </w:p>
    <w:p w14:paraId="737B60C8" w14:textId="77777777" w:rsidR="008B708F" w:rsidRDefault="008B708F" w:rsidP="00DF027C">
      <w:pPr>
        <w:rPr>
          <w:sz w:val="36"/>
          <w:szCs w:val="28"/>
        </w:rPr>
      </w:pPr>
    </w:p>
    <w:p w14:paraId="3B278F61" w14:textId="2ED895B4" w:rsidR="008B708F" w:rsidRDefault="008B708F" w:rsidP="00DF027C">
      <w:pPr>
        <w:rPr>
          <w:sz w:val="36"/>
          <w:szCs w:val="28"/>
        </w:rPr>
      </w:pPr>
    </w:p>
    <w:p w14:paraId="59CA8C4B" w14:textId="77777777" w:rsidR="008B708F" w:rsidRDefault="008B708F" w:rsidP="00DF027C">
      <w:pPr>
        <w:rPr>
          <w:sz w:val="36"/>
          <w:szCs w:val="28"/>
        </w:rPr>
      </w:pPr>
    </w:p>
    <w:p w14:paraId="05C64BD6" w14:textId="28AEE0FB" w:rsidR="008B708F" w:rsidRDefault="008B708F" w:rsidP="00DF027C">
      <w:pPr>
        <w:rPr>
          <w:sz w:val="36"/>
          <w:szCs w:val="28"/>
        </w:rPr>
      </w:pPr>
    </w:p>
    <w:p w14:paraId="04BD51F7" w14:textId="77777777" w:rsidR="008B708F" w:rsidRDefault="008B708F" w:rsidP="00DF027C">
      <w:pPr>
        <w:rPr>
          <w:sz w:val="36"/>
          <w:szCs w:val="28"/>
        </w:rPr>
      </w:pPr>
    </w:p>
    <w:p w14:paraId="49CB5668" w14:textId="77777777" w:rsidR="008B708F" w:rsidRDefault="008B708F" w:rsidP="00DF027C">
      <w:pPr>
        <w:rPr>
          <w:sz w:val="36"/>
          <w:szCs w:val="28"/>
        </w:rPr>
      </w:pPr>
    </w:p>
    <w:p w14:paraId="68AF9BFF" w14:textId="5543BF1F" w:rsidR="008B708F" w:rsidRDefault="008B708F" w:rsidP="00DF027C">
      <w:pPr>
        <w:rPr>
          <w:sz w:val="36"/>
          <w:szCs w:val="28"/>
        </w:rPr>
      </w:pPr>
      <w:r>
        <w:rPr>
          <w:sz w:val="36"/>
          <w:szCs w:val="28"/>
        </w:rPr>
        <w:lastRenderedPageBreak/>
        <w:t>NOTES:</w:t>
      </w:r>
    </w:p>
    <w:p w14:paraId="0864A077" w14:textId="77777777" w:rsidR="008B708F" w:rsidRDefault="008B708F" w:rsidP="00DF027C">
      <w:pPr>
        <w:rPr>
          <w:sz w:val="36"/>
          <w:szCs w:val="28"/>
        </w:rPr>
      </w:pPr>
    </w:p>
    <w:p w14:paraId="4037866A" w14:textId="251B472F" w:rsidR="008B708F" w:rsidRDefault="008B708F" w:rsidP="00DF027C">
      <w:pPr>
        <w:rPr>
          <w:sz w:val="36"/>
          <w:szCs w:val="28"/>
        </w:rPr>
      </w:pPr>
    </w:p>
    <w:p w14:paraId="1D1AFCF2" w14:textId="342AD0ED" w:rsidR="008B708F" w:rsidRDefault="008B708F" w:rsidP="008B708F">
      <w:pPr>
        <w:pStyle w:val="ListParagraph"/>
        <w:numPr>
          <w:ilvl w:val="0"/>
          <w:numId w:val="3"/>
        </w:numPr>
        <w:rPr>
          <w:sz w:val="36"/>
          <w:szCs w:val="28"/>
        </w:rPr>
      </w:pPr>
      <w:r>
        <w:rPr>
          <w:sz w:val="36"/>
          <w:szCs w:val="28"/>
        </w:rPr>
        <w:t>Team Newman</w:t>
      </w:r>
      <w:r w:rsidR="00C36A44">
        <w:rPr>
          <w:sz w:val="36"/>
          <w:szCs w:val="28"/>
        </w:rPr>
        <w:t xml:space="preserve"> and Team Beatus were a WR value drafting tandem, maybe they are a tandem in other ways as well?</w:t>
      </w:r>
    </w:p>
    <w:p w14:paraId="5BA70159" w14:textId="1C48336A" w:rsidR="00C36A44" w:rsidRDefault="00C36A44" w:rsidP="008B708F">
      <w:pPr>
        <w:pStyle w:val="ListParagraph"/>
        <w:numPr>
          <w:ilvl w:val="0"/>
          <w:numId w:val="3"/>
        </w:numPr>
        <w:rPr>
          <w:sz w:val="36"/>
          <w:szCs w:val="28"/>
        </w:rPr>
      </w:pPr>
      <w:r>
        <w:rPr>
          <w:sz w:val="36"/>
          <w:szCs w:val="28"/>
        </w:rPr>
        <w:t xml:space="preserve">Team Pont did not read the </w:t>
      </w:r>
      <w:proofErr w:type="spellStart"/>
      <w:r>
        <w:rPr>
          <w:sz w:val="36"/>
          <w:szCs w:val="28"/>
        </w:rPr>
        <w:t>prelecture</w:t>
      </w:r>
      <w:proofErr w:type="spellEnd"/>
      <w:r>
        <w:rPr>
          <w:sz w:val="36"/>
          <w:szCs w:val="28"/>
        </w:rPr>
        <w:t xml:space="preserve">, costing </w:t>
      </w:r>
      <w:proofErr w:type="gramStart"/>
      <w:r>
        <w:rPr>
          <w:sz w:val="36"/>
          <w:szCs w:val="28"/>
        </w:rPr>
        <w:t>him</w:t>
      </w:r>
      <w:proofErr w:type="gramEnd"/>
    </w:p>
    <w:p w14:paraId="1AB1E31F" w14:textId="0A2A5ADC" w:rsidR="00C36A44" w:rsidRDefault="00C36A44" w:rsidP="00C36A44">
      <w:pPr>
        <w:pStyle w:val="ListParagraph"/>
        <w:numPr>
          <w:ilvl w:val="0"/>
          <w:numId w:val="3"/>
        </w:numPr>
        <w:rPr>
          <w:sz w:val="36"/>
          <w:szCs w:val="28"/>
        </w:rPr>
      </w:pPr>
      <w:r>
        <w:rPr>
          <w:sz w:val="36"/>
          <w:szCs w:val="28"/>
        </w:rPr>
        <w:t xml:space="preserve">Team Duggan knows what he’s doing, and </w:t>
      </w:r>
      <w:proofErr w:type="gramStart"/>
      <w:r>
        <w:rPr>
          <w:sz w:val="36"/>
          <w:szCs w:val="28"/>
        </w:rPr>
        <w:t>more</w:t>
      </w:r>
      <w:proofErr w:type="gramEnd"/>
    </w:p>
    <w:p w14:paraId="292F3390" w14:textId="2885042D" w:rsidR="00C36A44" w:rsidRPr="00C36A44" w:rsidRDefault="00C36A44" w:rsidP="00C36A44">
      <w:pPr>
        <w:pStyle w:val="ListParagraph"/>
        <w:numPr>
          <w:ilvl w:val="0"/>
          <w:numId w:val="3"/>
        </w:numPr>
        <w:rPr>
          <w:rFonts w:cstheme="minorHAnsi"/>
          <w:sz w:val="36"/>
          <w:szCs w:val="28"/>
        </w:rPr>
      </w:pPr>
      <w:r>
        <w:rPr>
          <w:sz w:val="36"/>
          <w:szCs w:val="28"/>
        </w:rPr>
        <w:t xml:space="preserve">Team Darvin and Team Eckerle picked positive zest players at a combined </w:t>
      </w:r>
      <w:r w:rsidRPr="00C36A44">
        <w:rPr>
          <w:rFonts w:cstheme="minorHAnsi"/>
          <w:sz w:val="36"/>
          <w:szCs w:val="28"/>
        </w:rPr>
        <w:t xml:space="preserve">rate of 16.7%. Auto-draft selects positive players at </w:t>
      </w:r>
      <w:r w:rsidRPr="00C36A44">
        <w:rPr>
          <w:rFonts w:ascii="Cambria Math" w:hAnsi="Cambria Math" w:cs="Cambria Math"/>
          <w:sz w:val="36"/>
          <w:szCs w:val="28"/>
        </w:rPr>
        <w:t>≅</w:t>
      </w:r>
      <w:r w:rsidRPr="00C36A44">
        <w:rPr>
          <w:rFonts w:cstheme="minorHAnsi"/>
          <w:sz w:val="36"/>
          <w:szCs w:val="28"/>
        </w:rPr>
        <w:t xml:space="preserve"> 40%.</w:t>
      </w:r>
    </w:p>
    <w:p w14:paraId="487E9C42" w14:textId="77777777" w:rsidR="00C36A44" w:rsidRDefault="00C36A44" w:rsidP="00C36A44">
      <w:pPr>
        <w:rPr>
          <w:sz w:val="36"/>
          <w:szCs w:val="28"/>
        </w:rPr>
      </w:pPr>
    </w:p>
    <w:p w14:paraId="1B87234C" w14:textId="64D05323" w:rsidR="00C36A44" w:rsidRPr="00C36A44" w:rsidRDefault="00C36A44" w:rsidP="00C36A44">
      <w:pPr>
        <w:rPr>
          <w:sz w:val="36"/>
          <w:szCs w:val="28"/>
        </w:rPr>
      </w:pPr>
      <w:r>
        <w:rPr>
          <w:sz w:val="36"/>
          <w:szCs w:val="28"/>
        </w:rPr>
        <w:t>Concluding this research, I will pass on future deals regarding this project to my friend and colleague, Joseph Dugan (</w:t>
      </w:r>
      <w:hyperlink r:id="rId26" w:history="1">
        <w:r w:rsidRPr="009A7CA9">
          <w:rPr>
            <w:rStyle w:val="Hyperlink"/>
            <w:sz w:val="36"/>
            <w:szCs w:val="28"/>
          </w:rPr>
          <w:t>jduggan5@nd.edu</w:t>
        </w:r>
      </w:hyperlink>
      <w:r>
        <w:rPr>
          <w:sz w:val="36"/>
          <w:szCs w:val="28"/>
        </w:rPr>
        <w:t>). This will be a great opportunity for him to bolster his CS portfolio!</w:t>
      </w:r>
    </w:p>
    <w:sectPr w:rsidR="00C36A44" w:rsidRPr="00C36A44" w:rsidSect="00DF027C">
      <w:headerReference w:type="default" r:id="rId27"/>
      <w:footerReference w:type="default" r:id="rId28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A06FA" w14:textId="77777777" w:rsidR="002F7A38" w:rsidRDefault="002F7A38">
      <w:r>
        <w:separator/>
      </w:r>
    </w:p>
    <w:p w14:paraId="3E6A608A" w14:textId="77777777" w:rsidR="002F7A38" w:rsidRDefault="002F7A38"/>
  </w:endnote>
  <w:endnote w:type="continuationSeparator" w:id="0">
    <w:p w14:paraId="19797C85" w14:textId="77777777" w:rsidR="002F7A38" w:rsidRDefault="002F7A38">
      <w:r>
        <w:continuationSeparator/>
      </w:r>
    </w:p>
    <w:p w14:paraId="64AACB63" w14:textId="77777777" w:rsidR="002F7A38" w:rsidRDefault="002F7A3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01523F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6BD34CC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6214C" w14:textId="77777777" w:rsidR="002F7A38" w:rsidRDefault="002F7A38">
      <w:r>
        <w:separator/>
      </w:r>
    </w:p>
    <w:p w14:paraId="69880F4A" w14:textId="77777777" w:rsidR="002F7A38" w:rsidRDefault="002F7A38"/>
  </w:footnote>
  <w:footnote w:type="continuationSeparator" w:id="0">
    <w:p w14:paraId="01501726" w14:textId="77777777" w:rsidR="002F7A38" w:rsidRDefault="002F7A38">
      <w:r>
        <w:continuationSeparator/>
      </w:r>
    </w:p>
    <w:p w14:paraId="7894C30D" w14:textId="77777777" w:rsidR="002F7A38" w:rsidRDefault="002F7A3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A1096E8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1977281" w14:textId="77777777" w:rsidR="00D077E9" w:rsidRDefault="00D077E9">
          <w:pPr>
            <w:pStyle w:val="Header"/>
          </w:pPr>
        </w:p>
      </w:tc>
    </w:tr>
  </w:tbl>
  <w:p w14:paraId="397A062B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5486C"/>
    <w:multiLevelType w:val="hybridMultilevel"/>
    <w:tmpl w:val="47CE3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A25882"/>
    <w:multiLevelType w:val="hybridMultilevel"/>
    <w:tmpl w:val="7C5AF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C673C"/>
    <w:multiLevelType w:val="hybridMultilevel"/>
    <w:tmpl w:val="8FCC2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1731288">
    <w:abstractNumId w:val="0"/>
  </w:num>
  <w:num w:numId="2" w16cid:durableId="1830317961">
    <w:abstractNumId w:val="1"/>
  </w:num>
  <w:num w:numId="3" w16cid:durableId="17278766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47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2F7A38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4085A"/>
    <w:rsid w:val="00451C47"/>
    <w:rsid w:val="004B21A5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C6F57"/>
    <w:rsid w:val="007D16C5"/>
    <w:rsid w:val="00862FE4"/>
    <w:rsid w:val="0086389A"/>
    <w:rsid w:val="0087605E"/>
    <w:rsid w:val="008B1FEE"/>
    <w:rsid w:val="008B708F"/>
    <w:rsid w:val="008F0645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828F2"/>
    <w:rsid w:val="00A8489E"/>
    <w:rsid w:val="00AC29F3"/>
    <w:rsid w:val="00B231E5"/>
    <w:rsid w:val="00C02B87"/>
    <w:rsid w:val="00C36A44"/>
    <w:rsid w:val="00C4086D"/>
    <w:rsid w:val="00CA1896"/>
    <w:rsid w:val="00CB5B28"/>
    <w:rsid w:val="00CC7D65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94C82"/>
    <w:rsid w:val="00DD152F"/>
    <w:rsid w:val="00DE213F"/>
    <w:rsid w:val="00DF027C"/>
    <w:rsid w:val="00E00A32"/>
    <w:rsid w:val="00E22ACD"/>
    <w:rsid w:val="00E620B0"/>
    <w:rsid w:val="00E81B40"/>
    <w:rsid w:val="00EC20EF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01F43B"/>
  <w15:docId w15:val="{C2E38E3E-6CB3-4E6B-98B7-792D49929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8B70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6A44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6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mailto:jduggan5@nd.edu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D3D88703CAB473E8E3601C54338DE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0B5D00-1475-426C-998B-ECE9349C6BFB}"/>
      </w:docPartPr>
      <w:docPartBody>
        <w:p w:rsidR="00000000" w:rsidRDefault="00000000">
          <w:pPr>
            <w:pStyle w:val="CD3D88703CAB473E8E3601C54338DED3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August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9BAEADA6023F40A3B15773914EB7D4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D07284-D816-4EBB-B05A-393FFE38F7D8}"/>
      </w:docPartPr>
      <w:docPartBody>
        <w:p w:rsidR="00000000" w:rsidRDefault="00000000">
          <w:pPr>
            <w:pStyle w:val="9BAEADA6023F40A3B15773914EB7D457"/>
          </w:pPr>
          <w:r>
            <w:t>COMPANY NAME</w:t>
          </w:r>
        </w:p>
      </w:docPartBody>
    </w:docPart>
    <w:docPart>
      <w:docPartPr>
        <w:name w:val="E9775A84316B466F99541A61AA9305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3CBDF0-92C7-40C9-8C8C-91A221913DAD}"/>
      </w:docPartPr>
      <w:docPartBody>
        <w:p w:rsidR="00000000" w:rsidRDefault="00000000">
          <w:pPr>
            <w:pStyle w:val="E9775A84316B466F99541A61AA930566"/>
          </w:pPr>
          <w:r w:rsidRPr="00DF027C">
            <w:t>Subtitle Text Here</w:t>
          </w:r>
        </w:p>
      </w:docPartBody>
    </w:docPart>
    <w:docPart>
      <w:docPartPr>
        <w:name w:val="F3E5BA516BAF41D783A62EAE759A00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802D04-7CA7-43A3-9EEA-69C3DD0BBCCF}"/>
      </w:docPartPr>
      <w:docPartBody>
        <w:p w:rsidR="00000000" w:rsidRDefault="00BB5292" w:rsidP="00BB5292">
          <w:pPr>
            <w:pStyle w:val="F3E5BA516BAF41D783A62EAE759A008F"/>
          </w:pPr>
          <w:r w:rsidRPr="00DF027C">
            <w:t>Subtitle Text Here</w:t>
          </w:r>
        </w:p>
      </w:docPartBody>
    </w:docPart>
    <w:docPart>
      <w:docPartPr>
        <w:name w:val="7B63C8A841DD4BC98BB48816C0E28A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5B3C80-9B60-4B50-8712-169DCD2F5C2C}"/>
      </w:docPartPr>
      <w:docPartBody>
        <w:p w:rsidR="00000000" w:rsidRDefault="00BB5292" w:rsidP="00BB5292">
          <w:pPr>
            <w:pStyle w:val="7B63C8A841DD4BC98BB48816C0E28A9D"/>
          </w:pPr>
          <w:r w:rsidRPr="00DF027C">
            <w:t>Subtitle Text Here</w:t>
          </w:r>
        </w:p>
      </w:docPartBody>
    </w:docPart>
    <w:docPart>
      <w:docPartPr>
        <w:name w:val="A44871A1E7E446DF91829DF6B021C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C94D11-7DE1-4CF3-A529-6060F625DF1D}"/>
      </w:docPartPr>
      <w:docPartBody>
        <w:p w:rsidR="00000000" w:rsidRDefault="00BB5292" w:rsidP="00BB5292">
          <w:pPr>
            <w:pStyle w:val="A44871A1E7E446DF91829DF6B021CF33"/>
          </w:pPr>
          <w:r w:rsidRPr="00DF027C">
            <w:t>Subtitle Text Here</w:t>
          </w:r>
        </w:p>
      </w:docPartBody>
    </w:docPart>
    <w:docPart>
      <w:docPartPr>
        <w:name w:val="C32D27566F364827982362F6B2C9FF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B544A0-CE64-4D83-99AC-D981E683C55F}"/>
      </w:docPartPr>
      <w:docPartBody>
        <w:p w:rsidR="00000000" w:rsidRDefault="00BB5292" w:rsidP="00BB5292">
          <w:pPr>
            <w:pStyle w:val="C32D27566F364827982362F6B2C9FF32"/>
          </w:pPr>
          <w:r w:rsidRPr="00DF027C">
            <w:t>Subtitle Text Here</w:t>
          </w:r>
        </w:p>
      </w:docPartBody>
    </w:docPart>
    <w:docPart>
      <w:docPartPr>
        <w:name w:val="EDD3B7C81F534AB69CE0DA42404528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A868B8-83CE-4B9E-9ADB-5CABCBD5C05D}"/>
      </w:docPartPr>
      <w:docPartBody>
        <w:p w:rsidR="00000000" w:rsidRDefault="00BB5292" w:rsidP="00BB5292">
          <w:pPr>
            <w:pStyle w:val="EDD3B7C81F534AB69CE0DA42404528FE"/>
          </w:pPr>
          <w:r w:rsidRPr="00DF027C">
            <w:t>Subtitle Text Here</w:t>
          </w:r>
        </w:p>
      </w:docPartBody>
    </w:docPart>
    <w:docPart>
      <w:docPartPr>
        <w:name w:val="2585E2C697B44D2EA82C14A17F1EA9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AE87AB-F88A-4B86-AB82-DD160FEC8E34}"/>
      </w:docPartPr>
      <w:docPartBody>
        <w:p w:rsidR="00000000" w:rsidRDefault="00BB5292" w:rsidP="00BB5292">
          <w:pPr>
            <w:pStyle w:val="2585E2C697B44D2EA82C14A17F1EA97D"/>
          </w:pPr>
          <w:r w:rsidRPr="00DF027C">
            <w:t>Subtitle Text Here</w:t>
          </w:r>
        </w:p>
      </w:docPartBody>
    </w:docPart>
    <w:docPart>
      <w:docPartPr>
        <w:name w:val="D2E60D635142490A96938BD1C9672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55825E-F9C6-4568-8FFE-740B3A0381B4}"/>
      </w:docPartPr>
      <w:docPartBody>
        <w:p w:rsidR="00000000" w:rsidRDefault="00BB5292" w:rsidP="00BB5292">
          <w:pPr>
            <w:pStyle w:val="D2E60D635142490A96938BD1C9672BBA"/>
          </w:pPr>
          <w:r w:rsidRPr="00DF027C">
            <w:t>Subtitle Text Here</w:t>
          </w:r>
        </w:p>
      </w:docPartBody>
    </w:docPart>
    <w:docPart>
      <w:docPartPr>
        <w:name w:val="5019C2D8D321412DAD735D6CE5A62B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7A3613-9076-4197-8284-8854AB6D9AAB}"/>
      </w:docPartPr>
      <w:docPartBody>
        <w:p w:rsidR="00000000" w:rsidRDefault="00BB5292" w:rsidP="00BB5292">
          <w:pPr>
            <w:pStyle w:val="5019C2D8D321412DAD735D6CE5A62B83"/>
          </w:pPr>
          <w:r w:rsidRPr="00DF027C">
            <w:t>Subtitle Text Here</w:t>
          </w:r>
        </w:p>
      </w:docPartBody>
    </w:docPart>
    <w:docPart>
      <w:docPartPr>
        <w:name w:val="0009334D486C4BA2A57CDB53FE8D5F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1412A7-A91D-4FD4-A99B-BFA9DE86C88C}"/>
      </w:docPartPr>
      <w:docPartBody>
        <w:p w:rsidR="00000000" w:rsidRDefault="00BB5292" w:rsidP="00BB5292">
          <w:pPr>
            <w:pStyle w:val="0009334D486C4BA2A57CDB53FE8D5F0B"/>
          </w:pPr>
          <w:r w:rsidRPr="00DF027C">
            <w:t>Subtitle Text Here</w:t>
          </w:r>
        </w:p>
      </w:docPartBody>
    </w:docPart>
    <w:docPart>
      <w:docPartPr>
        <w:name w:val="C91E76418FF44422AEAF070FC88397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020DDF-2183-4F73-A0C0-57CECBDA48A8}"/>
      </w:docPartPr>
      <w:docPartBody>
        <w:p w:rsidR="00000000" w:rsidRDefault="00BB5292" w:rsidP="00BB5292">
          <w:pPr>
            <w:pStyle w:val="C91E76418FF44422AEAF070FC88397AD"/>
          </w:pPr>
          <w:r w:rsidRPr="00DF027C">
            <w:t>Subtitle Text Here</w:t>
          </w:r>
        </w:p>
      </w:docPartBody>
    </w:docPart>
    <w:docPart>
      <w:docPartPr>
        <w:name w:val="23863C1AD7C54BE6A3590E3BD47B45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1A30B4-26B0-4994-8DA7-F2FD515613B1}"/>
      </w:docPartPr>
      <w:docPartBody>
        <w:p w:rsidR="00000000" w:rsidRDefault="00BB5292" w:rsidP="00BB5292">
          <w:pPr>
            <w:pStyle w:val="23863C1AD7C54BE6A3590E3BD47B45BB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292"/>
    <w:rsid w:val="003F7E58"/>
    <w:rsid w:val="00BB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kern w:val="0"/>
      <w:sz w:val="32"/>
      <w14:ligatures w14:val="none"/>
    </w:rPr>
  </w:style>
  <w:style w:type="paragraph" w:customStyle="1" w:styleId="CD3D88703CAB473E8E3601C54338DED3">
    <w:name w:val="CD3D88703CAB473E8E3601C54338DED3"/>
  </w:style>
  <w:style w:type="paragraph" w:customStyle="1" w:styleId="9BAEADA6023F40A3B15773914EB7D457">
    <w:name w:val="9BAEADA6023F40A3B15773914EB7D457"/>
  </w:style>
  <w:style w:type="paragraph" w:customStyle="1" w:styleId="BD783DA41E5C479BB819DA1FED774B49">
    <w:name w:val="BD783DA41E5C479BB819DA1FED774B49"/>
  </w:style>
  <w:style w:type="paragraph" w:customStyle="1" w:styleId="E9775A84316B466F99541A61AA930566">
    <w:name w:val="E9775A84316B466F99541A61AA930566"/>
  </w:style>
  <w:style w:type="paragraph" w:customStyle="1" w:styleId="A3C8E458553243C09D61E5898F542F86">
    <w:name w:val="A3C8E458553243C09D61E5898F542F86"/>
  </w:style>
  <w:style w:type="paragraph" w:customStyle="1" w:styleId="6F5314EB8C53411A9FB750D0978EDCE1">
    <w:name w:val="6F5314EB8C53411A9FB750D0978EDCE1"/>
  </w:style>
  <w:style w:type="paragraph" w:customStyle="1" w:styleId="63F6100A97B04E6E98F26674BE17E5C4">
    <w:name w:val="63F6100A97B04E6E98F26674BE17E5C4"/>
  </w:style>
  <w:style w:type="paragraph" w:customStyle="1" w:styleId="85F8B0A837CA42A3A173BBDD22CD131D">
    <w:name w:val="85F8B0A837CA42A3A173BBDD22CD131D"/>
  </w:style>
  <w:style w:type="paragraph" w:customStyle="1" w:styleId="1B53FF6237BE42D2AEE625AE3F481C4E">
    <w:name w:val="1B53FF6237BE42D2AEE625AE3F481C4E"/>
    <w:rsid w:val="00BB5292"/>
  </w:style>
  <w:style w:type="paragraph" w:customStyle="1" w:styleId="EF917C0D0AFE4258A91F1247B525B607">
    <w:name w:val="EF917C0D0AFE4258A91F1247B525B607"/>
    <w:rsid w:val="00BB5292"/>
  </w:style>
  <w:style w:type="paragraph" w:customStyle="1" w:styleId="A94A9EDB288B425B823D4284BE988680">
    <w:name w:val="A94A9EDB288B425B823D4284BE988680"/>
    <w:rsid w:val="00BB5292"/>
  </w:style>
  <w:style w:type="paragraph" w:customStyle="1" w:styleId="F3E5BA516BAF41D783A62EAE759A008F">
    <w:name w:val="F3E5BA516BAF41D783A62EAE759A008F"/>
    <w:rsid w:val="00BB5292"/>
  </w:style>
  <w:style w:type="paragraph" w:customStyle="1" w:styleId="7B63C8A841DD4BC98BB48816C0E28A9D">
    <w:name w:val="7B63C8A841DD4BC98BB48816C0E28A9D"/>
    <w:rsid w:val="00BB5292"/>
  </w:style>
  <w:style w:type="paragraph" w:customStyle="1" w:styleId="A44871A1E7E446DF91829DF6B021CF33">
    <w:name w:val="A44871A1E7E446DF91829DF6B021CF33"/>
    <w:rsid w:val="00BB5292"/>
  </w:style>
  <w:style w:type="paragraph" w:customStyle="1" w:styleId="C32D27566F364827982362F6B2C9FF32">
    <w:name w:val="C32D27566F364827982362F6B2C9FF32"/>
    <w:rsid w:val="00BB5292"/>
  </w:style>
  <w:style w:type="paragraph" w:customStyle="1" w:styleId="EDD3B7C81F534AB69CE0DA42404528FE">
    <w:name w:val="EDD3B7C81F534AB69CE0DA42404528FE"/>
    <w:rsid w:val="00BB5292"/>
  </w:style>
  <w:style w:type="paragraph" w:customStyle="1" w:styleId="2585E2C697B44D2EA82C14A17F1EA97D">
    <w:name w:val="2585E2C697B44D2EA82C14A17F1EA97D"/>
    <w:rsid w:val="00BB5292"/>
  </w:style>
  <w:style w:type="paragraph" w:customStyle="1" w:styleId="D2E60D635142490A96938BD1C9672BBA">
    <w:name w:val="D2E60D635142490A96938BD1C9672BBA"/>
    <w:rsid w:val="00BB5292"/>
  </w:style>
  <w:style w:type="paragraph" w:customStyle="1" w:styleId="5019C2D8D321412DAD735D6CE5A62B83">
    <w:name w:val="5019C2D8D321412DAD735D6CE5A62B83"/>
    <w:rsid w:val="00BB5292"/>
  </w:style>
  <w:style w:type="paragraph" w:customStyle="1" w:styleId="0009334D486C4BA2A57CDB53FE8D5F0B">
    <w:name w:val="0009334D486C4BA2A57CDB53FE8D5F0B"/>
    <w:rsid w:val="00BB5292"/>
  </w:style>
  <w:style w:type="paragraph" w:customStyle="1" w:styleId="C91E76418FF44422AEAF070FC88397AD">
    <w:name w:val="C91E76418FF44422AEAF070FC88397AD"/>
    <w:rsid w:val="00BB5292"/>
  </w:style>
  <w:style w:type="paragraph" w:customStyle="1" w:styleId="23863C1AD7C54BE6A3590E3BD47B45BB">
    <w:name w:val="23863C1AD7C54BE6A3590E3BD47B45BB"/>
    <w:rsid w:val="00BB529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89712-A998-485B-9F31-FD4EB47C8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66</TotalTime>
  <Pages>15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Nick</dc:creator>
  <cp:keywords/>
  <cp:lastModifiedBy>Nicholas Gembs</cp:lastModifiedBy>
  <cp:revision>4</cp:revision>
  <cp:lastPrinted>2023-08-13T19:00:00Z</cp:lastPrinted>
  <dcterms:created xsi:type="dcterms:W3CDTF">2023-08-13T17:58:00Z</dcterms:created>
  <dcterms:modified xsi:type="dcterms:W3CDTF">2023-08-13T19:04:00Z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